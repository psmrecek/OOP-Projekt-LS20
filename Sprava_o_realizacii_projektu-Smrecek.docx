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643" w:rsidRDefault="0042006E" w:rsidP="0042006E">
      <w:pPr>
        <w:pStyle w:val="Nadpis1"/>
        <w:ind w:firstLine="0"/>
      </w:pPr>
      <w:bookmarkStart w:id="0" w:name="_Toc41214945"/>
      <w:r>
        <w:t>Projekt OOP – Zdravotnícky systém – Dokumentácia</w:t>
      </w:r>
      <w:bookmarkEnd w:id="0"/>
    </w:p>
    <w:p w:rsidR="0042006E" w:rsidRDefault="0042006E" w:rsidP="0042006E"/>
    <w:p w:rsidR="003F5005" w:rsidRDefault="00B80F20" w:rsidP="002439E4">
      <w:pPr>
        <w:pStyle w:val="Nadpis2"/>
      </w:pPr>
      <w:bookmarkStart w:id="1" w:name="_Toc41214946"/>
      <w:r>
        <w:t>Obsah dokumentu</w:t>
      </w:r>
      <w:bookmarkEnd w:id="1"/>
      <w:r w:rsidR="003F5005">
        <w:fldChar w:fldCharType="begin"/>
      </w:r>
      <w:r w:rsidR="003F5005">
        <w:instrText xml:space="preserve"> TOC \o "1-3" \n \h \z \u </w:instrText>
      </w:r>
      <w:r w:rsidR="003F5005">
        <w:fldChar w:fldCharType="separate"/>
      </w:r>
    </w:p>
    <w:p w:rsidR="003F5005" w:rsidRDefault="003F5005">
      <w:pPr>
        <w:pStyle w:val="Obsah2"/>
        <w:tabs>
          <w:tab w:val="right" w:leader="dot" w:pos="9062"/>
        </w:tabs>
        <w:rPr>
          <w:noProof/>
        </w:rPr>
      </w:pPr>
      <w:hyperlink w:anchor="_Toc41214947" w:history="1">
        <w:r w:rsidRPr="008B2CF8">
          <w:rPr>
            <w:rStyle w:val="Hypertextovprepojenie"/>
            <w:noProof/>
          </w:rPr>
          <w:t>Pôvodný zámer projektu (z 13.3.2020)</w:t>
        </w:r>
      </w:hyperlink>
    </w:p>
    <w:p w:rsidR="003F5005" w:rsidRDefault="003F5005">
      <w:pPr>
        <w:pStyle w:val="Obsah2"/>
        <w:tabs>
          <w:tab w:val="right" w:leader="dot" w:pos="9062"/>
        </w:tabs>
        <w:rPr>
          <w:noProof/>
        </w:rPr>
      </w:pPr>
      <w:hyperlink w:anchor="_Toc41214948" w:history="1">
        <w:r w:rsidRPr="008B2CF8">
          <w:rPr>
            <w:rStyle w:val="Hypertextovprepojenie"/>
            <w:noProof/>
          </w:rPr>
          <w:t>Návod na spustenie programu</w:t>
        </w:r>
      </w:hyperlink>
    </w:p>
    <w:p w:rsidR="003F5005" w:rsidRDefault="003F5005">
      <w:pPr>
        <w:pStyle w:val="Obsah2"/>
        <w:tabs>
          <w:tab w:val="right" w:leader="dot" w:pos="9062"/>
        </w:tabs>
        <w:rPr>
          <w:noProof/>
        </w:rPr>
      </w:pPr>
      <w:hyperlink w:anchor="_Toc41214949" w:history="1">
        <w:r w:rsidRPr="008B2CF8">
          <w:rPr>
            <w:rStyle w:val="Hypertextovprepojenie"/>
            <w:noProof/>
          </w:rPr>
          <w:t>Aktuálna štruktúru systému vo forme diagramu</w:t>
        </w:r>
      </w:hyperlink>
    </w:p>
    <w:p w:rsidR="003F5005" w:rsidRDefault="003F5005">
      <w:pPr>
        <w:pStyle w:val="Obsah2"/>
        <w:tabs>
          <w:tab w:val="right" w:leader="dot" w:pos="9062"/>
        </w:tabs>
        <w:rPr>
          <w:noProof/>
        </w:rPr>
      </w:pPr>
      <w:hyperlink w:anchor="_Toc41214950" w:history="1">
        <w:r w:rsidRPr="008B2CF8">
          <w:rPr>
            <w:rStyle w:val="Hypertextovprepojenie"/>
            <w:noProof/>
          </w:rPr>
          <w:t>Plnenie hlavných kritérií</w:t>
        </w:r>
      </w:hyperlink>
    </w:p>
    <w:p w:rsidR="003F5005" w:rsidRDefault="003F5005">
      <w:pPr>
        <w:pStyle w:val="Obsah2"/>
        <w:tabs>
          <w:tab w:val="right" w:leader="dot" w:pos="9062"/>
        </w:tabs>
        <w:rPr>
          <w:noProof/>
        </w:rPr>
      </w:pPr>
      <w:hyperlink w:anchor="_Toc41214951" w:history="1">
        <w:r w:rsidRPr="008B2CF8">
          <w:rPr>
            <w:rStyle w:val="Hypertextovprepojenie"/>
            <w:noProof/>
          </w:rPr>
          <w:t>Plnenie ďalších kritérií – celkovo 9</w:t>
        </w:r>
      </w:hyperlink>
    </w:p>
    <w:p w:rsidR="003F5005" w:rsidRDefault="003F5005">
      <w:pPr>
        <w:pStyle w:val="Obsah2"/>
        <w:tabs>
          <w:tab w:val="right" w:leader="dot" w:pos="9062"/>
        </w:tabs>
        <w:rPr>
          <w:noProof/>
        </w:rPr>
      </w:pPr>
      <w:hyperlink w:anchor="_Toc41214952" w:history="1">
        <w:r w:rsidRPr="008B2CF8">
          <w:rPr>
            <w:rStyle w:val="Hypertextovprepojenie"/>
            <w:noProof/>
          </w:rPr>
          <w:t>Zoznam hlavných verzií programu odovzdaných do GitHub</w:t>
        </w:r>
      </w:hyperlink>
    </w:p>
    <w:p w:rsidR="00280DF3" w:rsidRPr="00B80F20" w:rsidRDefault="003F5005" w:rsidP="003F5005">
      <w:pPr>
        <w:ind w:firstLine="0"/>
      </w:pPr>
      <w:r>
        <w:fldChar w:fldCharType="end"/>
      </w:r>
    </w:p>
    <w:p w:rsidR="0042006E" w:rsidRDefault="0042006E" w:rsidP="0042006E">
      <w:pPr>
        <w:pStyle w:val="Nadpis2"/>
      </w:pPr>
      <w:bookmarkStart w:id="2" w:name="_Toc41214947"/>
      <w:r>
        <w:t>Pôvodný zámer projektu (z 13.3.2020)</w:t>
      </w:r>
      <w:bookmarkEnd w:id="2"/>
    </w:p>
    <w:p w:rsidR="00BA535F" w:rsidRPr="00BA535F" w:rsidRDefault="00BA535F" w:rsidP="00BA535F"/>
    <w:p w:rsidR="00BA535F" w:rsidRDefault="00BA535F" w:rsidP="00BA535F">
      <w:r>
        <w:t xml:space="preserve">Navrhovaný softvér disponuje možnosťou prihlásiť sa v niekoľkých roliach, použitím prihlasovacieho mena, hesla a zadaním SMS kľúča, čo zabezpečuje jeho dôveryhodnosť vzhľadom na spracovávanie citlivých údajov. Lekári, lekárnik a zdravotná poisťovňa dokážu pristupovať k niektorým informáciám o pacientovi na základe jeho rodného čísla. </w:t>
      </w:r>
    </w:p>
    <w:p w:rsidR="00BA535F" w:rsidRPr="00153FB4" w:rsidRDefault="00BA535F" w:rsidP="00BA535F">
      <w:r w:rsidRPr="00153FB4">
        <w:rPr>
          <w:b/>
          <w:bCs/>
        </w:rPr>
        <w:t>Pacient</w:t>
      </w:r>
      <w:r>
        <w:rPr>
          <w:b/>
          <w:bCs/>
        </w:rPr>
        <w:t xml:space="preserve"> </w:t>
      </w:r>
      <w:r>
        <w:t>v systéme vidí predpísané lieky, nárok na čerpanie doplatku na lieky a existenciu výmenných lístkov. Môže meniť svoje osobné údaje, ako adresu, či telefónne číslo.</w:t>
      </w:r>
    </w:p>
    <w:p w:rsidR="00BA535F" w:rsidRDefault="00BA535F" w:rsidP="00BA535F">
      <w:r>
        <w:rPr>
          <w:b/>
          <w:bCs/>
        </w:rPr>
        <w:t>V</w:t>
      </w:r>
      <w:r w:rsidRPr="00153FB4">
        <w:rPr>
          <w:b/>
          <w:bCs/>
        </w:rPr>
        <w:t>šeobecný lekár</w:t>
      </w:r>
      <w:r>
        <w:t xml:space="preserve"> má možnosť predpisovať pacientovi lieky na </w:t>
      </w:r>
      <w:r>
        <w:rPr>
          <w:b/>
          <w:bCs/>
        </w:rPr>
        <w:t>predpis</w:t>
      </w:r>
      <w:r>
        <w:t xml:space="preserve">. Môže predpísať bežné lieky, alebo, na základe odporúčania, môže predpísať aj špecializované lieky. Taktiež vydáva pacientovi </w:t>
      </w:r>
      <w:r w:rsidRPr="00B44E37">
        <w:t>výmenný lístok</w:t>
      </w:r>
      <w:r>
        <w:t xml:space="preserve"> pre špecializovaného lekára. Dokáže pacientovi meniť údaje o krvnej skupine a alergiách na lieky. Pridáva do evidencie nového pacienta.</w:t>
      </w:r>
    </w:p>
    <w:p w:rsidR="00BA535F" w:rsidRDefault="00BA535F" w:rsidP="00BA535F">
      <w:r w:rsidRPr="00153FB4">
        <w:rPr>
          <w:b/>
          <w:bCs/>
        </w:rPr>
        <w:t xml:space="preserve">Lekár </w:t>
      </w:r>
      <w:r>
        <w:rPr>
          <w:b/>
          <w:bCs/>
        </w:rPr>
        <w:t>–</w:t>
      </w:r>
      <w:r w:rsidRPr="00153FB4">
        <w:rPr>
          <w:b/>
          <w:bCs/>
        </w:rPr>
        <w:t xml:space="preserve"> špecialista</w:t>
      </w:r>
      <w:r>
        <w:rPr>
          <w:b/>
          <w:bCs/>
        </w:rPr>
        <w:t xml:space="preserve"> </w:t>
      </w:r>
      <w:r>
        <w:t>má rovnaké možnosti ako všeobecný lekár, no podľa špecializácie má oprávnenie vydávať predpisy a odporúčania na predpis špecializovaných liekov a zdravotných pomôcok. Môže vyšetriť len pacienta s platným výmenným lístkom.</w:t>
      </w:r>
    </w:p>
    <w:p w:rsidR="00BA535F" w:rsidRDefault="00BA535F" w:rsidP="00BA535F">
      <w:r w:rsidRPr="00DF0EB9">
        <w:rPr>
          <w:b/>
          <w:bCs/>
        </w:rPr>
        <w:t>Lekárnik</w:t>
      </w:r>
      <w:r>
        <w:rPr>
          <w:b/>
          <w:bCs/>
        </w:rPr>
        <w:t xml:space="preserve"> </w:t>
      </w:r>
      <w:r>
        <w:t>vidí len dosiaľ nevydané recepty na lieky pacienta a nárok na čerpanie doplatku od zdravotnej poisťovne. Liek môže vydať.</w:t>
      </w:r>
    </w:p>
    <w:p w:rsidR="00BA535F" w:rsidRDefault="00BA535F" w:rsidP="00BA535F">
      <w:r w:rsidRPr="00DF0EB9">
        <w:rPr>
          <w:b/>
          <w:bCs/>
        </w:rPr>
        <w:t>Zdravotná poisťovňa</w:t>
      </w:r>
      <w:r>
        <w:rPr>
          <w:b/>
          <w:bCs/>
        </w:rPr>
        <w:t xml:space="preserve"> </w:t>
      </w:r>
      <w:r>
        <w:t>pacientovi eviduje informáciu o platbe zdravotného poistenia, na základe ktorej môže čerpať doplatok na lieky. Prepláca zdravotnú starostlivosť o pacientov lekárom a doplatky na lieky lekárnikom. Pridáva do evidencie nového lekára.</w:t>
      </w:r>
    </w:p>
    <w:p w:rsidR="00BA535F" w:rsidRDefault="00BA535F" w:rsidP="00BA535F">
      <w:pPr>
        <w:ind w:firstLine="708"/>
        <w:rPr>
          <w:rFonts w:cs="Times New Roman"/>
          <w:szCs w:val="24"/>
        </w:rPr>
      </w:pPr>
    </w:p>
    <w:p w:rsidR="00280DF3" w:rsidRDefault="00280DF3" w:rsidP="00280DF3">
      <w:pPr>
        <w:pStyle w:val="Nadpis2"/>
      </w:pPr>
      <w:bookmarkStart w:id="3" w:name="_Toc41214948"/>
      <w:r>
        <w:t xml:space="preserve">Návod na spustenie </w:t>
      </w:r>
      <w:r w:rsidR="009306FE">
        <w:t xml:space="preserve">a ovládanie </w:t>
      </w:r>
      <w:r>
        <w:t>programu</w:t>
      </w:r>
      <w:bookmarkEnd w:id="3"/>
    </w:p>
    <w:p w:rsidR="00280DF3" w:rsidRDefault="00280DF3" w:rsidP="00280DF3"/>
    <w:p w:rsidR="00A1798A" w:rsidRDefault="00A1798A" w:rsidP="00280DF3">
      <w:r>
        <w:t xml:space="preserve">Program sa spúšťa súborom </w:t>
      </w:r>
      <w:proofErr w:type="spellStart"/>
      <w:r>
        <w:t>PrihlasovacieOknoGUI</w:t>
      </w:r>
      <w:proofErr w:type="spellEnd"/>
      <w:r>
        <w:t>. Po spustení programu sa objaví možnosť zaregistrovať sa ako nový pacient, alebo prihlásiť sa ako existujúci používateľ. To je možné uskutočniť v niekoľkých roliach.</w:t>
      </w:r>
    </w:p>
    <w:p w:rsidR="00A1798A" w:rsidRDefault="00A1798A" w:rsidP="00280DF3">
      <w:r>
        <w:lastRenderedPageBreak/>
        <w:t xml:space="preserve">Prihlasovacie údaje pre rôznych prednastavených používateľov sú uvedené v tabuľke </w:t>
      </w:r>
      <w:r w:rsidR="00942D34">
        <w:t>na konci tohto odseku</w:t>
      </w:r>
      <w:r>
        <w:t>.</w:t>
      </w:r>
    </w:p>
    <w:p w:rsidR="00853F3E" w:rsidRDefault="00853F3E" w:rsidP="00280DF3">
      <w:r>
        <w:t>Program podporuje iba jedného prihláseného používateľa súčasne.</w:t>
      </w:r>
      <w:r w:rsidR="0045176C">
        <w:t xml:space="preserve"> Prihlasovanie prebieha cez prihlasovacie okno, odhlasovanie je implementované iba tak, že sa okno daného používateľa zatvorí.</w:t>
      </w:r>
    </w:p>
    <w:p w:rsidR="00A1798A" w:rsidRDefault="0045176C" w:rsidP="00280DF3">
      <w:r>
        <w:rPr>
          <w:noProof/>
        </w:rPr>
        <mc:AlternateContent>
          <mc:Choice Requires="wps">
            <w:drawing>
              <wp:anchor distT="0" distB="0" distL="114300" distR="114300" simplePos="0" relativeHeight="251674624" behindDoc="0" locked="0" layoutInCell="1" allowOverlap="1" wp14:anchorId="248D4E15" wp14:editId="5BF93F23">
                <wp:simplePos x="0" y="0"/>
                <wp:positionH relativeFrom="column">
                  <wp:posOffset>2011045</wp:posOffset>
                </wp:positionH>
                <wp:positionV relativeFrom="paragraph">
                  <wp:posOffset>2544445</wp:posOffset>
                </wp:positionV>
                <wp:extent cx="3703320" cy="635"/>
                <wp:effectExtent l="0" t="0" r="0" b="0"/>
                <wp:wrapSquare wrapText="bothSides"/>
                <wp:docPr id="18" name="Textové pole 18"/>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rsidR="0074197C" w:rsidRPr="00D23A35" w:rsidRDefault="0074197C" w:rsidP="0045176C">
                            <w:pPr>
                              <w:pStyle w:val="Popis"/>
                              <w:ind w:firstLine="0"/>
                              <w:rPr>
                                <w:b/>
                                <w:bCs/>
                                <w:noProof/>
                                <w:sz w:val="24"/>
                              </w:rPr>
                            </w:pPr>
                            <w:r>
                              <w:t>Obrázok 2 Prihlásený manažér poisťovne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8D4E15" id="_x0000_t202" coordsize="21600,21600" o:spt="202" path="m,l,21600r21600,l21600,xe">
                <v:stroke joinstyle="miter"/>
                <v:path gradientshapeok="t" o:connecttype="rect"/>
              </v:shapetype>
              <v:shape id="Textové pole 18" o:spid="_x0000_s1026" type="#_x0000_t202" style="position:absolute;left:0;text-align:left;margin-left:158.35pt;margin-top:200.35pt;width:291.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" stroked="f">
                <v:textbox style="mso-fit-shape-to-text:t" inset="0,0,0,0">
                  <w:txbxContent>
                    <w:p w:rsidR="0074197C" w:rsidRPr="00D23A35" w:rsidRDefault="0074197C" w:rsidP="0045176C">
                      <w:pPr>
                        <w:pStyle w:val="Popis"/>
                        <w:ind w:firstLine="0"/>
                        <w:rPr>
                          <w:b/>
                          <w:bCs/>
                          <w:noProof/>
                          <w:sz w:val="24"/>
                        </w:rPr>
                      </w:pPr>
                      <w:r>
                        <w:t>Obrázok 2 Prihlásený manažér poisťovne</w:t>
                      </w:r>
                    </w:p>
                  </w:txbxContent>
                </v:textbox>
                <w10:wrap type="square"/>
              </v:shape>
            </w:pict>
          </mc:Fallback>
        </mc:AlternateContent>
      </w:r>
      <w:r w:rsidR="00942D34" w:rsidRPr="00853F3E">
        <w:rPr>
          <w:b/>
          <w:bCs/>
          <w:noProof/>
        </w:rPr>
        <w:drawing>
          <wp:anchor distT="0" distB="0" distL="114300" distR="114300" simplePos="0" relativeHeight="251659264" behindDoc="0" locked="0" layoutInCell="1" allowOverlap="1" wp14:anchorId="3CC0B271">
            <wp:simplePos x="0" y="0"/>
            <wp:positionH relativeFrom="column">
              <wp:posOffset>2011045</wp:posOffset>
            </wp:positionH>
            <wp:positionV relativeFrom="paragraph">
              <wp:posOffset>0</wp:posOffset>
            </wp:positionV>
            <wp:extent cx="3703320" cy="2487295"/>
            <wp:effectExtent l="0" t="0" r="0" b="8255"/>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3320" cy="24872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46842008" wp14:editId="55CDA254">
                <wp:simplePos x="0" y="0"/>
                <wp:positionH relativeFrom="column">
                  <wp:posOffset>-15875</wp:posOffset>
                </wp:positionH>
                <wp:positionV relativeFrom="paragraph">
                  <wp:posOffset>1221105</wp:posOffset>
                </wp:positionV>
                <wp:extent cx="1958340" cy="635"/>
                <wp:effectExtent l="0" t="0" r="0" b="0"/>
                <wp:wrapSquare wrapText="bothSides"/>
                <wp:docPr id="16" name="Textové pole 16"/>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74197C" w:rsidRPr="00FB2EED" w:rsidRDefault="0074197C" w:rsidP="0045176C">
                            <w:pPr>
                              <w:pStyle w:val="Popis"/>
                              <w:ind w:firstLine="0"/>
                              <w:jc w:val="left"/>
                              <w:rPr>
                                <w:b/>
                                <w:bCs/>
                                <w:noProof/>
                                <w:sz w:val="24"/>
                              </w:rPr>
                            </w:pPr>
                            <w:r>
                              <w:t>Obrázok 1 Prihlasovanie manažéra poisťovne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42008" id="Textové pole 16" o:spid="_x0000_s1027" type="#_x0000_t202" style="position:absolute;left:0;text-align:left;margin-left:-1.25pt;margin-top:96.15pt;width:154.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" stroked="f">
                <v:textbox style="mso-fit-shape-to-text:t" inset="0,0,0,0">
                  <w:txbxContent>
                    <w:p w:rsidR="0074197C" w:rsidRPr="00FB2EED" w:rsidRDefault="0074197C" w:rsidP="0045176C">
                      <w:pPr>
                        <w:pStyle w:val="Popis"/>
                        <w:ind w:firstLine="0"/>
                        <w:jc w:val="left"/>
                        <w:rPr>
                          <w:b/>
                          <w:bCs/>
                          <w:noProof/>
                          <w:sz w:val="24"/>
                        </w:rPr>
                      </w:pPr>
                      <w:r>
                        <w:t>Obrázok 1 Prihlasovanie manažéra poisťovne</w:t>
                      </w:r>
                    </w:p>
                  </w:txbxContent>
                </v:textbox>
                <w10:wrap type="square"/>
              </v:shape>
            </w:pict>
          </mc:Fallback>
        </mc:AlternateContent>
      </w:r>
      <w:r w:rsidR="00942D34" w:rsidRPr="00853F3E">
        <w:rPr>
          <w:b/>
          <w:bCs/>
          <w:noProof/>
        </w:rPr>
        <w:drawing>
          <wp:anchor distT="0" distB="0" distL="114300" distR="114300" simplePos="0" relativeHeight="251658240" behindDoc="0" locked="0" layoutInCell="1" allowOverlap="1" wp14:anchorId="6FB1FA91">
            <wp:simplePos x="0" y="0"/>
            <wp:positionH relativeFrom="column">
              <wp:posOffset>-15875</wp:posOffset>
            </wp:positionH>
            <wp:positionV relativeFrom="paragraph">
              <wp:posOffset>0</wp:posOffset>
            </wp:positionV>
            <wp:extent cx="1958340" cy="1163955"/>
            <wp:effectExtent l="0" t="0" r="381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1163955"/>
                    </a:xfrm>
                    <a:prstGeom prst="rect">
                      <a:avLst/>
                    </a:prstGeom>
                  </pic:spPr>
                </pic:pic>
              </a:graphicData>
            </a:graphic>
            <wp14:sizeRelH relativeFrom="margin">
              <wp14:pctWidth>0</wp14:pctWidth>
            </wp14:sizeRelH>
            <wp14:sizeRelV relativeFrom="margin">
              <wp14:pctHeight>0</wp14:pctHeight>
            </wp14:sizeRelV>
          </wp:anchor>
        </w:drawing>
      </w:r>
      <w:r w:rsidR="00A1798A" w:rsidRPr="00853F3E">
        <w:rPr>
          <w:b/>
          <w:bCs/>
        </w:rPr>
        <w:t>Manažér poisťovne</w:t>
      </w:r>
      <w:r w:rsidR="00A1798A">
        <w:t xml:space="preserve"> </w:t>
      </w:r>
      <w:r w:rsidR="00DD7890">
        <w:t xml:space="preserve">(Obrázok 1, 2) </w:t>
      </w:r>
      <w:r w:rsidR="00A1798A">
        <w:t xml:space="preserve">je len jeden a prihlási sa vyplnením príslušných údajov, zaškrtnutie </w:t>
      </w:r>
      <w:proofErr w:type="spellStart"/>
      <w:r w:rsidR="00A1798A">
        <w:t>radiobuttonu</w:t>
      </w:r>
      <w:proofErr w:type="spellEnd"/>
      <w:r w:rsidR="00A1798A">
        <w:t xml:space="preserve"> „</w:t>
      </w:r>
      <w:proofErr w:type="spellStart"/>
      <w:r w:rsidR="00A1798A">
        <w:t>poistovna</w:t>
      </w:r>
      <w:proofErr w:type="spellEnd"/>
      <w:r w:rsidR="00A1798A">
        <w:t>“ a kliknutím na tlačidlo „</w:t>
      </w:r>
      <w:proofErr w:type="spellStart"/>
      <w:r w:rsidR="00A1798A">
        <w:t>Prihlásit</w:t>
      </w:r>
      <w:proofErr w:type="spellEnd"/>
      <w:r w:rsidR="00A1798A">
        <w:t xml:space="preserve"> sa“.</w:t>
      </w:r>
    </w:p>
    <w:p w:rsidR="00A1798A" w:rsidRDefault="00A1798A" w:rsidP="00280DF3">
      <w:r>
        <w:t>Po kliknutí na príslušné tlačidlo sa otvorí okno manažéra poisťovne. Ten môže vypísať všetkých lekárov do zoznamu napravo. Môže pridať nového lekára vyplnením polí a kliknutím na príslušné tlačidlo. Ak zvolí v </w:t>
      </w:r>
      <w:proofErr w:type="spellStart"/>
      <w:r>
        <w:t>checkboxe</w:t>
      </w:r>
      <w:proofErr w:type="spellEnd"/>
      <w:r>
        <w:t>, že má lekár špecializáciu, vytvorí a pridá sa do evidencie nový špecializovaný lekár, inak sa pridá do evidencie nový všeobecný lekár.</w:t>
      </w:r>
    </w:p>
    <w:p w:rsidR="00A1798A" w:rsidRDefault="0045176C" w:rsidP="00280DF3">
      <w:r>
        <w:rPr>
          <w:noProof/>
        </w:rPr>
        <mc:AlternateContent>
          <mc:Choice Requires="wps">
            <w:drawing>
              <wp:anchor distT="0" distB="0" distL="114300" distR="114300" simplePos="0" relativeHeight="251678720" behindDoc="0" locked="0" layoutInCell="1" allowOverlap="1" wp14:anchorId="5D489772" wp14:editId="44E6C6A8">
                <wp:simplePos x="0" y="0"/>
                <wp:positionH relativeFrom="column">
                  <wp:posOffset>1938655</wp:posOffset>
                </wp:positionH>
                <wp:positionV relativeFrom="paragraph">
                  <wp:posOffset>3724910</wp:posOffset>
                </wp:positionV>
                <wp:extent cx="3728720" cy="635"/>
                <wp:effectExtent l="0" t="0" r="0" b="0"/>
                <wp:wrapSquare wrapText="bothSides"/>
                <wp:docPr id="20" name="Textové pole 20"/>
                <wp:cNvGraphicFramePr/>
                <a:graphic xmlns:a="http://schemas.openxmlformats.org/drawingml/2006/main">
                  <a:graphicData uri="http://schemas.microsoft.com/office/word/2010/wordprocessingShape">
                    <wps:wsp>
                      <wps:cNvSpPr txBox="1"/>
                      <wps:spPr>
                        <a:xfrm>
                          <a:off x="0" y="0"/>
                          <a:ext cx="3728720" cy="635"/>
                        </a:xfrm>
                        <a:prstGeom prst="rect">
                          <a:avLst/>
                        </a:prstGeom>
                        <a:solidFill>
                          <a:prstClr val="white"/>
                        </a:solidFill>
                        <a:ln>
                          <a:noFill/>
                        </a:ln>
                      </wps:spPr>
                      <wps:txbx>
                        <w:txbxContent>
                          <w:p w:rsidR="0074197C" w:rsidRPr="006E1140" w:rsidRDefault="0074197C" w:rsidP="00DD7890">
                            <w:pPr>
                              <w:pStyle w:val="Popis"/>
                              <w:ind w:firstLine="0"/>
                              <w:rPr>
                                <w:noProof/>
                                <w:sz w:val="24"/>
                              </w:rPr>
                            </w:pPr>
                            <w:r>
                              <w:t>Obrázok 4 Prihlásený všeobecný lekár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489772" id="Textové pole 20" o:spid="_x0000_s1028" type="#_x0000_t202" style="position:absolute;left:0;text-align:left;margin-left:152.65pt;margin-top:293.3pt;width:293.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" stroked="f">
                <v:textbox style="mso-fit-shape-to-text:t" inset="0,0,0,0">
                  <w:txbxContent>
                    <w:p w:rsidR="0074197C" w:rsidRPr="006E1140" w:rsidRDefault="0074197C" w:rsidP="00DD7890">
                      <w:pPr>
                        <w:pStyle w:val="Popis"/>
                        <w:ind w:firstLine="0"/>
                        <w:rPr>
                          <w:noProof/>
                          <w:sz w:val="24"/>
                        </w:rPr>
                      </w:pPr>
                      <w:r>
                        <w:t>Obrázok 4 Prihlásený všeobecný lekár</w:t>
                      </w:r>
                    </w:p>
                  </w:txbxContent>
                </v:textbox>
                <w10:wrap type="square"/>
              </v:shape>
            </w:pict>
          </mc:Fallback>
        </mc:AlternateContent>
      </w:r>
      <w:r w:rsidR="00942D34">
        <w:rPr>
          <w:noProof/>
        </w:rPr>
        <w:drawing>
          <wp:anchor distT="0" distB="0" distL="114300" distR="114300" simplePos="0" relativeHeight="251661312" behindDoc="0" locked="0" layoutInCell="1" allowOverlap="1" wp14:anchorId="63FDF71A">
            <wp:simplePos x="0" y="0"/>
            <wp:positionH relativeFrom="column">
              <wp:posOffset>1938655</wp:posOffset>
            </wp:positionH>
            <wp:positionV relativeFrom="paragraph">
              <wp:posOffset>696595</wp:posOffset>
            </wp:positionV>
            <wp:extent cx="3728720" cy="2971165"/>
            <wp:effectExtent l="0" t="0" r="5080" b="635"/>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8720" cy="29711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7AA57783" wp14:editId="38E6D513">
                <wp:simplePos x="0" y="0"/>
                <wp:positionH relativeFrom="column">
                  <wp:posOffset>-98425</wp:posOffset>
                </wp:positionH>
                <wp:positionV relativeFrom="paragraph">
                  <wp:posOffset>1921510</wp:posOffset>
                </wp:positionV>
                <wp:extent cx="1964690" cy="635"/>
                <wp:effectExtent l="0" t="0" r="0" b="0"/>
                <wp:wrapSquare wrapText="bothSides"/>
                <wp:docPr id="19" name="Textové pole 19"/>
                <wp:cNvGraphicFramePr/>
                <a:graphic xmlns:a="http://schemas.openxmlformats.org/drawingml/2006/main">
                  <a:graphicData uri="http://schemas.microsoft.com/office/word/2010/wordprocessingShape">
                    <wps:wsp>
                      <wps:cNvSpPr txBox="1"/>
                      <wps:spPr>
                        <a:xfrm>
                          <a:off x="0" y="0"/>
                          <a:ext cx="1964690" cy="635"/>
                        </a:xfrm>
                        <a:prstGeom prst="rect">
                          <a:avLst/>
                        </a:prstGeom>
                        <a:solidFill>
                          <a:prstClr val="white"/>
                        </a:solidFill>
                        <a:ln>
                          <a:noFill/>
                        </a:ln>
                      </wps:spPr>
                      <wps:txbx>
                        <w:txbxContent>
                          <w:p w:rsidR="0074197C" w:rsidRPr="00A143EE" w:rsidRDefault="0074197C" w:rsidP="0045176C">
                            <w:pPr>
                              <w:pStyle w:val="Popis"/>
                              <w:ind w:firstLine="0"/>
                              <w:rPr>
                                <w:noProof/>
                                <w:sz w:val="24"/>
                              </w:rPr>
                            </w:pPr>
                            <w:r>
                              <w:t>Obrázok 3 Prihlasovanie všeobecného lekára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A57783" id="Textové pole 19" o:spid="_x0000_s1029" type="#_x0000_t202" style="position:absolute;left:0;text-align:left;margin-left:-7.75pt;margin-top:151.3pt;width:154.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" stroked="f">
                <v:textbox style="mso-fit-shape-to-text:t" inset="0,0,0,0">
                  <w:txbxContent>
                    <w:p w:rsidR="0074197C" w:rsidRPr="00A143EE" w:rsidRDefault="0074197C" w:rsidP="0045176C">
                      <w:pPr>
                        <w:pStyle w:val="Popis"/>
                        <w:ind w:firstLine="0"/>
                        <w:rPr>
                          <w:noProof/>
                          <w:sz w:val="24"/>
                        </w:rPr>
                      </w:pPr>
                      <w:r>
                        <w:t>Obrázok 3 Prihlasovanie všeobecného lekára</w:t>
                      </w:r>
                    </w:p>
                  </w:txbxContent>
                </v:textbox>
                <w10:wrap type="square"/>
              </v:shape>
            </w:pict>
          </mc:Fallback>
        </mc:AlternateContent>
      </w:r>
      <w:r w:rsidR="00942D34">
        <w:rPr>
          <w:noProof/>
        </w:rPr>
        <w:drawing>
          <wp:anchor distT="0" distB="0" distL="114300" distR="114300" simplePos="0" relativeHeight="251660288" behindDoc="0" locked="0" layoutInCell="1" allowOverlap="1" wp14:anchorId="1CA26C64">
            <wp:simplePos x="0" y="0"/>
            <wp:positionH relativeFrom="column">
              <wp:posOffset>-98425</wp:posOffset>
            </wp:positionH>
            <wp:positionV relativeFrom="paragraph">
              <wp:posOffset>696595</wp:posOffset>
            </wp:positionV>
            <wp:extent cx="1964690" cy="1167765"/>
            <wp:effectExtent l="0" t="0" r="0" b="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64690" cy="1167765"/>
                    </a:xfrm>
                    <a:prstGeom prst="rect">
                      <a:avLst/>
                    </a:prstGeom>
                  </pic:spPr>
                </pic:pic>
              </a:graphicData>
            </a:graphic>
            <wp14:sizeRelH relativeFrom="margin">
              <wp14:pctWidth>0</wp14:pctWidth>
            </wp14:sizeRelH>
            <wp14:sizeRelV relativeFrom="margin">
              <wp14:pctHeight>0</wp14:pctHeight>
            </wp14:sizeRelV>
          </wp:anchor>
        </w:drawing>
      </w:r>
      <w:r w:rsidR="00A1798A">
        <w:t xml:space="preserve">Aby sa zmeny </w:t>
      </w:r>
      <w:proofErr w:type="spellStart"/>
      <w:r w:rsidR="00A1798A">
        <w:t>serializovali</w:t>
      </w:r>
      <w:proofErr w:type="spellEnd"/>
      <w:r w:rsidR="00A1798A">
        <w:t>, je nutné kliknúť na tlačidlo „</w:t>
      </w:r>
      <w:proofErr w:type="spellStart"/>
      <w:r w:rsidR="00A1798A">
        <w:t>Ulozit</w:t>
      </w:r>
      <w:proofErr w:type="spellEnd"/>
      <w:r w:rsidR="00A1798A">
        <w:t xml:space="preserve"> zmeny“.</w:t>
      </w:r>
      <w:r w:rsidR="00942D34">
        <w:t xml:space="preserve"> Toto je nutné urobiť aj v ostatných okách ostatných prihlásených používateľov a viac na to nebude v tomto návode upozorňované.</w:t>
      </w:r>
    </w:p>
    <w:p w:rsidR="00A1798A" w:rsidRDefault="00942D34" w:rsidP="00942D34">
      <w:pPr>
        <w:rPr>
          <w:noProof/>
        </w:rPr>
      </w:pPr>
      <w:r>
        <w:t xml:space="preserve">Analogicky k manažérovi poisťovne sa dá prihlásiť ako </w:t>
      </w:r>
      <w:r w:rsidRPr="00853F3E">
        <w:rPr>
          <w:b/>
          <w:bCs/>
        </w:rPr>
        <w:t>lekár</w:t>
      </w:r>
      <w:r w:rsidR="00DD7890">
        <w:rPr>
          <w:b/>
          <w:bCs/>
        </w:rPr>
        <w:t xml:space="preserve"> </w:t>
      </w:r>
      <w:r w:rsidR="00DD7890">
        <w:t>(Obrázok 3, 4)</w:t>
      </w:r>
      <w:r>
        <w:t>. V tomto prípade je uvedený príklad pre prihlásenie všeobecného lekára.</w:t>
      </w:r>
      <w:r w:rsidRPr="00942D34">
        <w:rPr>
          <w:noProof/>
        </w:rPr>
        <w:t xml:space="preserve"> </w:t>
      </w:r>
    </w:p>
    <w:p w:rsidR="00942D34" w:rsidRDefault="00942D34" w:rsidP="00942D34">
      <w:pPr>
        <w:rPr>
          <w:noProof/>
        </w:rPr>
      </w:pPr>
      <w:r>
        <w:rPr>
          <w:noProof/>
        </w:rPr>
        <w:lastRenderedPageBreak/>
        <w:t xml:space="preserve">Po prihlásení sa otvorí okno lekárskych záznamov. Lekár môže vypisať zoznam svojich pacientov, ktorých má v evidencii. Po vypísaní evidovaných pacientov môže napísať text predpisu, vybrať pacienta zo zoznamu a tlačidlom „Vydat predpis“ mu moze vydat predpis so zadanym textom. O tejto akcii bude napisane hlasenie do poľa „Akcie“. </w:t>
      </w:r>
    </w:p>
    <w:p w:rsidR="00942D34" w:rsidRDefault="00942D34" w:rsidP="00942D34">
      <w:pPr>
        <w:rPr>
          <w:noProof/>
        </w:rPr>
      </w:pPr>
      <w:r>
        <w:rPr>
          <w:noProof/>
        </w:rPr>
        <w:t>Lekár môže vybrať špecializáciu lekára z choiceboxu a vybranému paicnetovi zo zoznamu môže kliknutím na tlačidlo „Vydat vymenny listok“ vydať výmenní lístok ku konkrétnemu špecialistovi.</w:t>
      </w:r>
      <w:r w:rsidRPr="00942D34">
        <w:rPr>
          <w:noProof/>
        </w:rPr>
        <w:t xml:space="preserve"> </w:t>
      </w:r>
    </w:p>
    <w:p w:rsidR="00A1798A" w:rsidRDefault="00DD7890" w:rsidP="0045176C">
      <w:pPr>
        <w:ind w:firstLine="0"/>
      </w:pPr>
      <w:r>
        <w:rPr>
          <w:noProof/>
        </w:rPr>
        <mc:AlternateContent>
          <mc:Choice Requires="wps">
            <w:drawing>
              <wp:anchor distT="0" distB="0" distL="114300" distR="114300" simplePos="0" relativeHeight="251682816" behindDoc="0" locked="0" layoutInCell="1" allowOverlap="1" wp14:anchorId="475B951A" wp14:editId="1F73DF9D">
                <wp:simplePos x="0" y="0"/>
                <wp:positionH relativeFrom="column">
                  <wp:posOffset>2026285</wp:posOffset>
                </wp:positionH>
                <wp:positionV relativeFrom="paragraph">
                  <wp:posOffset>3012440</wp:posOffset>
                </wp:positionV>
                <wp:extent cx="3707130" cy="635"/>
                <wp:effectExtent l="0" t="0" r="0" b="0"/>
                <wp:wrapSquare wrapText="bothSides"/>
                <wp:docPr id="22" name="Textové pole 22"/>
                <wp:cNvGraphicFramePr/>
                <a:graphic xmlns:a="http://schemas.openxmlformats.org/drawingml/2006/main">
                  <a:graphicData uri="http://schemas.microsoft.com/office/word/2010/wordprocessingShape">
                    <wps:wsp>
                      <wps:cNvSpPr txBox="1"/>
                      <wps:spPr>
                        <a:xfrm>
                          <a:off x="0" y="0"/>
                          <a:ext cx="3707130" cy="635"/>
                        </a:xfrm>
                        <a:prstGeom prst="rect">
                          <a:avLst/>
                        </a:prstGeom>
                        <a:solidFill>
                          <a:prstClr val="white"/>
                        </a:solidFill>
                        <a:ln>
                          <a:noFill/>
                        </a:ln>
                      </wps:spPr>
                      <wps:txbx>
                        <w:txbxContent>
                          <w:p w:rsidR="0074197C" w:rsidRPr="00A37912" w:rsidRDefault="0074197C" w:rsidP="00DD7890">
                            <w:pPr>
                              <w:pStyle w:val="Popis"/>
                              <w:ind w:firstLine="0"/>
                              <w:rPr>
                                <w:noProof/>
                                <w:sz w:val="24"/>
                              </w:rPr>
                            </w:pPr>
                            <w:r>
                              <w:t>Obrázok 6 Prihlásený špecializovaný lekár s vypísaným zoznamom pacientov a vybraným pacientom zo zoznamu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B951A" id="Textové pole 22" o:spid="_x0000_s1030" type="#_x0000_t202" style="position:absolute;left:0;text-align:left;margin-left:159.55pt;margin-top:237.2pt;width:291.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" stroked="f">
                <v:textbox style="mso-fit-shape-to-text:t" inset="0,0,0,0">
                  <w:txbxContent>
                    <w:p w:rsidR="0074197C" w:rsidRPr="00A37912" w:rsidRDefault="0074197C" w:rsidP="00DD7890">
                      <w:pPr>
                        <w:pStyle w:val="Popis"/>
                        <w:ind w:firstLine="0"/>
                        <w:rPr>
                          <w:noProof/>
                          <w:sz w:val="24"/>
                        </w:rPr>
                      </w:pPr>
                      <w:r>
                        <w:t>Obrázok 6 Prihlásený špecializovaný lekár s vypísaným zoznamom pacientov a vybraným pacientom zo zoznamu</w:t>
                      </w:r>
                    </w:p>
                  </w:txbxContent>
                </v:textbox>
                <w10:wrap type="square"/>
              </v:shape>
            </w:pict>
          </mc:Fallback>
        </mc:AlternateContent>
      </w:r>
      <w:r w:rsidR="003F5005">
        <w:rPr>
          <w:noProof/>
        </w:rPr>
        <w:drawing>
          <wp:anchor distT="0" distB="0" distL="114300" distR="114300" simplePos="0" relativeHeight="251663360" behindDoc="0" locked="0" layoutInCell="1" allowOverlap="1" wp14:anchorId="12AAAD3B">
            <wp:simplePos x="0" y="0"/>
            <wp:positionH relativeFrom="column">
              <wp:posOffset>2026285</wp:posOffset>
            </wp:positionH>
            <wp:positionV relativeFrom="paragraph">
              <wp:posOffset>1270</wp:posOffset>
            </wp:positionV>
            <wp:extent cx="3707130" cy="2954020"/>
            <wp:effectExtent l="0" t="0" r="7620" b="0"/>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07130" cy="29540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4A8BAEA3" wp14:editId="6BB78957">
                <wp:simplePos x="0" y="0"/>
                <wp:positionH relativeFrom="column">
                  <wp:posOffset>635</wp:posOffset>
                </wp:positionH>
                <wp:positionV relativeFrom="paragraph">
                  <wp:posOffset>1224915</wp:posOffset>
                </wp:positionV>
                <wp:extent cx="1964690" cy="635"/>
                <wp:effectExtent l="0" t="0" r="0" b="0"/>
                <wp:wrapSquare wrapText="bothSides"/>
                <wp:docPr id="21" name="Textové pole 21"/>
                <wp:cNvGraphicFramePr/>
                <a:graphic xmlns:a="http://schemas.openxmlformats.org/drawingml/2006/main">
                  <a:graphicData uri="http://schemas.microsoft.com/office/word/2010/wordprocessingShape">
                    <wps:wsp>
                      <wps:cNvSpPr txBox="1"/>
                      <wps:spPr>
                        <a:xfrm>
                          <a:off x="0" y="0"/>
                          <a:ext cx="1964690" cy="635"/>
                        </a:xfrm>
                        <a:prstGeom prst="rect">
                          <a:avLst/>
                        </a:prstGeom>
                        <a:solidFill>
                          <a:prstClr val="white"/>
                        </a:solidFill>
                        <a:ln>
                          <a:noFill/>
                        </a:ln>
                      </wps:spPr>
                      <wps:txbx>
                        <w:txbxContent>
                          <w:p w:rsidR="0074197C" w:rsidRPr="007C4C25" w:rsidRDefault="0074197C" w:rsidP="00DD7890">
                            <w:pPr>
                              <w:pStyle w:val="Popis"/>
                              <w:ind w:firstLine="0"/>
                              <w:rPr>
                                <w:noProof/>
                                <w:sz w:val="24"/>
                              </w:rPr>
                            </w:pPr>
                            <w:r>
                              <w:t>Obrázok 5 Prihlasovanie špecializovaného lekára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8BAEA3" id="Textové pole 21" o:spid="_x0000_s1031" type="#_x0000_t202" style="position:absolute;left:0;text-align:left;margin-left:.05pt;margin-top:96.45pt;width:154.7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" stroked="f">
                <v:textbox style="mso-fit-shape-to-text:t" inset="0,0,0,0">
                  <w:txbxContent>
                    <w:p w:rsidR="0074197C" w:rsidRPr="007C4C25" w:rsidRDefault="0074197C" w:rsidP="00DD7890">
                      <w:pPr>
                        <w:pStyle w:val="Popis"/>
                        <w:ind w:firstLine="0"/>
                        <w:rPr>
                          <w:noProof/>
                          <w:sz w:val="24"/>
                        </w:rPr>
                      </w:pPr>
                      <w:r>
                        <w:t>Obrázok 5 Prihlasovanie špecializovaného lekára</w:t>
                      </w:r>
                    </w:p>
                  </w:txbxContent>
                </v:textbox>
                <w10:wrap type="square"/>
              </v:shape>
            </w:pict>
          </mc:Fallback>
        </mc:AlternateContent>
      </w:r>
      <w:r w:rsidR="00942D34">
        <w:rPr>
          <w:noProof/>
        </w:rPr>
        <w:drawing>
          <wp:anchor distT="0" distB="0" distL="114300" distR="114300" simplePos="0" relativeHeight="251662336" behindDoc="0" locked="0" layoutInCell="1" allowOverlap="1" wp14:anchorId="64EAC6E1">
            <wp:simplePos x="0" y="0"/>
            <wp:positionH relativeFrom="column">
              <wp:posOffset>635</wp:posOffset>
            </wp:positionH>
            <wp:positionV relativeFrom="paragraph">
              <wp:posOffset>0</wp:posOffset>
            </wp:positionV>
            <wp:extent cx="1964690" cy="1167765"/>
            <wp:effectExtent l="0" t="0" r="0"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64690" cy="1167765"/>
                    </a:xfrm>
                    <a:prstGeom prst="rect">
                      <a:avLst/>
                    </a:prstGeom>
                  </pic:spPr>
                </pic:pic>
              </a:graphicData>
            </a:graphic>
            <wp14:sizeRelH relativeFrom="margin">
              <wp14:pctWidth>0</wp14:pctWidth>
            </wp14:sizeRelH>
            <wp14:sizeRelV relativeFrom="margin">
              <wp14:pctHeight>0</wp14:pctHeight>
            </wp14:sizeRelV>
          </wp:anchor>
        </w:drawing>
      </w:r>
      <w:r w:rsidR="003F5005">
        <w:t xml:space="preserve">Ak sa prihlási </w:t>
      </w:r>
      <w:r w:rsidR="003F5005" w:rsidRPr="00853F3E">
        <w:rPr>
          <w:b/>
          <w:bCs/>
        </w:rPr>
        <w:t>špecializovaný lekár</w:t>
      </w:r>
      <w:r>
        <w:rPr>
          <w:b/>
          <w:bCs/>
        </w:rPr>
        <w:t xml:space="preserve"> </w:t>
      </w:r>
      <w:r>
        <w:t>(Obrázok 5, 6)</w:t>
      </w:r>
      <w:r w:rsidR="003F5005">
        <w:t xml:space="preserve">, môže robiť všetko to, čo bežný lekár, a okrem toho môže vydať zdravotnícku pomôcku. </w:t>
      </w:r>
    </w:p>
    <w:p w:rsidR="003F5005" w:rsidRDefault="003F5005" w:rsidP="00280DF3">
      <w:r>
        <w:t>Vypíše si zoznam pacientov, vyberie pacienta zo zoznamu, napíše text predpisu, napríklad veľkostnú špecifikáciu zdravotníckej pomôcku, vyplní pole s typom zdravotníckej pomôcky, napríklad „okuliare“ a klikne na tlačidlo „</w:t>
      </w:r>
      <w:proofErr w:type="spellStart"/>
      <w:r>
        <w:t>Vydat</w:t>
      </w:r>
      <w:proofErr w:type="spellEnd"/>
      <w:r>
        <w:t xml:space="preserve"> </w:t>
      </w:r>
      <w:proofErr w:type="spellStart"/>
      <w:r>
        <w:t>pomocku</w:t>
      </w:r>
      <w:proofErr w:type="spellEnd"/>
      <w:r>
        <w:t xml:space="preserve">“. Do poľa „Akcie“ sa vypíše hlásenie. </w:t>
      </w:r>
    </w:p>
    <w:p w:rsidR="003F5005" w:rsidRDefault="003F5005" w:rsidP="00280DF3">
      <w:r>
        <w:rPr>
          <w:noProof/>
        </w:rPr>
        <w:drawing>
          <wp:anchor distT="0" distB="0" distL="114300" distR="114300" simplePos="0" relativeHeight="251666432" behindDoc="0" locked="0" layoutInCell="1" allowOverlap="1" wp14:anchorId="36490B4F">
            <wp:simplePos x="0" y="0"/>
            <wp:positionH relativeFrom="column">
              <wp:posOffset>3999865</wp:posOffset>
            </wp:positionH>
            <wp:positionV relativeFrom="paragraph">
              <wp:posOffset>464820</wp:posOffset>
            </wp:positionV>
            <wp:extent cx="2034540" cy="2589530"/>
            <wp:effectExtent l="0" t="0" r="3810" b="1270"/>
            <wp:wrapSquare wrapText="bothSides"/>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4540" cy="2589530"/>
                    </a:xfrm>
                    <a:prstGeom prst="rect">
                      <a:avLst/>
                    </a:prstGeom>
                  </pic:spPr>
                </pic:pic>
              </a:graphicData>
            </a:graphic>
            <wp14:sizeRelH relativeFrom="margin">
              <wp14:pctWidth>0</wp14:pctWidth>
            </wp14:sizeRelH>
            <wp14:sizeRelV relativeFrom="margin">
              <wp14:pctHeight>0</wp14:pctHeight>
            </wp14:sizeRelV>
          </wp:anchor>
        </w:drawing>
      </w:r>
      <w:r w:rsidR="00DD7890">
        <w:rPr>
          <w:noProof/>
        </w:rPr>
        <mc:AlternateContent>
          <mc:Choice Requires="wps">
            <w:drawing>
              <wp:anchor distT="0" distB="0" distL="114300" distR="114300" simplePos="0" relativeHeight="251686912" behindDoc="0" locked="0" layoutInCell="1" allowOverlap="1" wp14:anchorId="4867D397" wp14:editId="522D2C09">
                <wp:simplePos x="0" y="0"/>
                <wp:positionH relativeFrom="column">
                  <wp:posOffset>1964055</wp:posOffset>
                </wp:positionH>
                <wp:positionV relativeFrom="paragraph">
                  <wp:posOffset>3111500</wp:posOffset>
                </wp:positionV>
                <wp:extent cx="2034540" cy="635"/>
                <wp:effectExtent l="0" t="0" r="0" b="0"/>
                <wp:wrapSquare wrapText="bothSides"/>
                <wp:docPr id="24" name="Textové pole 24"/>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rsidR="0074197C" w:rsidRPr="00D52DF0" w:rsidRDefault="0074197C" w:rsidP="00DD7890">
                            <w:pPr>
                              <w:pStyle w:val="Popis"/>
                              <w:ind w:firstLine="0"/>
                              <w:rPr>
                                <w:noProof/>
                                <w:sz w:val="24"/>
                              </w:rPr>
                            </w:pPr>
                            <w:r>
                              <w:t>Obrázok 8 Prihlásený lekárnik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67D397" id="Textové pole 24" o:spid="_x0000_s1032" type="#_x0000_t202" style="position:absolute;left:0;text-align:left;margin-left:154.65pt;margin-top:245pt;width:160.2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t/NOAIAAGs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" stroked="f">
                <v:textbox style="mso-fit-shape-to-text:t" inset="0,0,0,0">
                  <w:txbxContent>
                    <w:p w:rsidR="0074197C" w:rsidRPr="00D52DF0" w:rsidRDefault="0074197C" w:rsidP="00DD7890">
                      <w:pPr>
                        <w:pStyle w:val="Popis"/>
                        <w:ind w:firstLine="0"/>
                        <w:rPr>
                          <w:noProof/>
                          <w:sz w:val="24"/>
                        </w:rPr>
                      </w:pPr>
                      <w:r>
                        <w:t>Obrázok 8 Prihlásený lekárnik</w:t>
                      </w:r>
                    </w:p>
                  </w:txbxContent>
                </v:textbox>
                <w10:wrap type="square"/>
              </v:shape>
            </w:pict>
          </mc:Fallback>
        </mc:AlternateContent>
      </w:r>
      <w:r>
        <w:rPr>
          <w:noProof/>
        </w:rPr>
        <w:drawing>
          <wp:anchor distT="0" distB="0" distL="114300" distR="114300" simplePos="0" relativeHeight="251665408" behindDoc="0" locked="0" layoutInCell="1" allowOverlap="1" wp14:anchorId="7739718F">
            <wp:simplePos x="0" y="0"/>
            <wp:positionH relativeFrom="column">
              <wp:posOffset>1964055</wp:posOffset>
            </wp:positionH>
            <wp:positionV relativeFrom="paragraph">
              <wp:posOffset>465455</wp:posOffset>
            </wp:positionV>
            <wp:extent cx="2034540" cy="2588895"/>
            <wp:effectExtent l="0" t="0" r="3810" b="1905"/>
            <wp:wrapSquare wrapText="bothSides"/>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4540" cy="2588895"/>
                    </a:xfrm>
                    <a:prstGeom prst="rect">
                      <a:avLst/>
                    </a:prstGeom>
                  </pic:spPr>
                </pic:pic>
              </a:graphicData>
            </a:graphic>
            <wp14:sizeRelH relativeFrom="margin">
              <wp14:pctWidth>0</wp14:pctWidth>
            </wp14:sizeRelH>
            <wp14:sizeRelV relativeFrom="margin">
              <wp14:pctHeight>0</wp14:pctHeight>
            </wp14:sizeRelV>
          </wp:anchor>
        </w:drawing>
      </w:r>
      <w:r w:rsidR="00DD7890">
        <w:rPr>
          <w:noProof/>
        </w:rPr>
        <mc:AlternateContent>
          <mc:Choice Requires="wps">
            <w:drawing>
              <wp:anchor distT="0" distB="0" distL="114300" distR="114300" simplePos="0" relativeHeight="251684864" behindDoc="0" locked="0" layoutInCell="1" allowOverlap="1" wp14:anchorId="5FA8A485" wp14:editId="63BC7BC6">
                <wp:simplePos x="0" y="0"/>
                <wp:positionH relativeFrom="column">
                  <wp:posOffset>-635</wp:posOffset>
                </wp:positionH>
                <wp:positionV relativeFrom="paragraph">
                  <wp:posOffset>1690370</wp:posOffset>
                </wp:positionV>
                <wp:extent cx="1964690" cy="635"/>
                <wp:effectExtent l="0" t="0" r="0" b="0"/>
                <wp:wrapSquare wrapText="bothSides"/>
                <wp:docPr id="23" name="Textové pole 23"/>
                <wp:cNvGraphicFramePr/>
                <a:graphic xmlns:a="http://schemas.openxmlformats.org/drawingml/2006/main">
                  <a:graphicData uri="http://schemas.microsoft.com/office/word/2010/wordprocessingShape">
                    <wps:wsp>
                      <wps:cNvSpPr txBox="1"/>
                      <wps:spPr>
                        <a:xfrm>
                          <a:off x="0" y="0"/>
                          <a:ext cx="1964690" cy="635"/>
                        </a:xfrm>
                        <a:prstGeom prst="rect">
                          <a:avLst/>
                        </a:prstGeom>
                        <a:solidFill>
                          <a:prstClr val="white"/>
                        </a:solidFill>
                        <a:ln>
                          <a:noFill/>
                        </a:ln>
                      </wps:spPr>
                      <wps:txbx>
                        <w:txbxContent>
                          <w:p w:rsidR="0074197C" w:rsidRPr="00E74D2E" w:rsidRDefault="0074197C" w:rsidP="00DD7890">
                            <w:pPr>
                              <w:pStyle w:val="Popis"/>
                              <w:ind w:firstLine="0"/>
                              <w:rPr>
                                <w:noProof/>
                                <w:sz w:val="24"/>
                              </w:rPr>
                            </w:pPr>
                            <w:r>
                              <w:t>Obrázok 7 Prihlasovanie lekárnika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8A485" id="Textové pole 23" o:spid="_x0000_s1033" type="#_x0000_t202" style="position:absolute;left:0;text-align:left;margin-left:-.05pt;margin-top:133.1pt;width:154.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" stroked="f">
                <v:textbox style="mso-fit-shape-to-text:t" inset="0,0,0,0">
                  <w:txbxContent>
                    <w:p w:rsidR="0074197C" w:rsidRPr="00E74D2E" w:rsidRDefault="0074197C" w:rsidP="00DD7890">
                      <w:pPr>
                        <w:pStyle w:val="Popis"/>
                        <w:ind w:firstLine="0"/>
                        <w:rPr>
                          <w:noProof/>
                          <w:sz w:val="24"/>
                        </w:rPr>
                      </w:pPr>
                      <w:r>
                        <w:t>Obrázok 7 Prihlasovanie lekárnika</w:t>
                      </w:r>
                    </w:p>
                  </w:txbxContent>
                </v:textbox>
                <w10:wrap type="square"/>
              </v:shape>
            </w:pict>
          </mc:Fallback>
        </mc:AlternateContent>
      </w:r>
      <w:r>
        <w:rPr>
          <w:noProof/>
        </w:rPr>
        <w:drawing>
          <wp:anchor distT="0" distB="0" distL="114300" distR="114300" simplePos="0" relativeHeight="251664384" behindDoc="0" locked="0" layoutInCell="1" allowOverlap="1" wp14:anchorId="70793934">
            <wp:simplePos x="0" y="0"/>
            <wp:positionH relativeFrom="column">
              <wp:posOffset>-635</wp:posOffset>
            </wp:positionH>
            <wp:positionV relativeFrom="paragraph">
              <wp:posOffset>465455</wp:posOffset>
            </wp:positionV>
            <wp:extent cx="1964690" cy="1167765"/>
            <wp:effectExtent l="0" t="0" r="0" b="0"/>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64690" cy="1167765"/>
                    </a:xfrm>
                    <a:prstGeom prst="rect">
                      <a:avLst/>
                    </a:prstGeom>
                  </pic:spPr>
                </pic:pic>
              </a:graphicData>
            </a:graphic>
            <wp14:sizeRelH relativeFrom="margin">
              <wp14:pctWidth>0</wp14:pctWidth>
            </wp14:sizeRelH>
            <wp14:sizeRelV relativeFrom="margin">
              <wp14:pctHeight>0</wp14:pctHeight>
            </wp14:sizeRelV>
          </wp:anchor>
        </w:drawing>
      </w:r>
      <w:r>
        <w:t>Na okne prihláseného špecializovaného lekára je demonštrovaný výber pacienta z vopred vypísaného zoznamu pacientov.</w:t>
      </w:r>
    </w:p>
    <w:p w:rsidR="002A6261" w:rsidRDefault="002A6261" w:rsidP="00280DF3">
      <w:r>
        <w:t xml:space="preserve">Po prihlásení </w:t>
      </w:r>
      <w:r w:rsidRPr="00853F3E">
        <w:t>lekárnika</w:t>
      </w:r>
      <w:r>
        <w:t xml:space="preserve"> sa otvorí príslušné okno.</w:t>
      </w:r>
      <w:r w:rsidR="00DD7890">
        <w:t xml:space="preserve"> Obrázok 7, 8.</w:t>
      </w:r>
    </w:p>
    <w:p w:rsidR="002A6261" w:rsidRDefault="00DD7890" w:rsidP="00280DF3">
      <w:r>
        <w:rPr>
          <w:noProof/>
        </w:rPr>
        <mc:AlternateContent>
          <mc:Choice Requires="wps">
            <w:drawing>
              <wp:anchor distT="0" distB="0" distL="114300" distR="114300" simplePos="0" relativeHeight="251688960" behindDoc="0" locked="0" layoutInCell="1" allowOverlap="1" wp14:anchorId="05479615" wp14:editId="26555169">
                <wp:simplePos x="0" y="0"/>
                <wp:positionH relativeFrom="column">
                  <wp:posOffset>3999865</wp:posOffset>
                </wp:positionH>
                <wp:positionV relativeFrom="paragraph">
                  <wp:posOffset>645160</wp:posOffset>
                </wp:positionV>
                <wp:extent cx="2034540" cy="635"/>
                <wp:effectExtent l="0" t="0" r="3810" b="0"/>
                <wp:wrapSquare wrapText="bothSides"/>
                <wp:docPr id="25" name="Textové pole 25"/>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rsidR="0074197C" w:rsidRPr="00994377" w:rsidRDefault="0074197C" w:rsidP="00DD7890">
                            <w:pPr>
                              <w:pStyle w:val="Popis"/>
                              <w:ind w:firstLine="0"/>
                              <w:rPr>
                                <w:noProof/>
                                <w:sz w:val="24"/>
                              </w:rPr>
                            </w:pPr>
                            <w:r>
                              <w:t>Obrázok 9 Prihlásený lekárnik s vyhľadaným pacientom a vybraným receptom zo zoznamu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479615" id="Textové pole 25" o:spid="_x0000_s1034" type="#_x0000_t202" style="position:absolute;left:0;text-align:left;margin-left:314.95pt;margin-top:50.8pt;width:160.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" stroked="f">
                <v:textbox style="mso-fit-shape-to-text:t" inset="0,0,0,0">
                  <w:txbxContent>
                    <w:p w:rsidR="0074197C" w:rsidRPr="00994377" w:rsidRDefault="0074197C" w:rsidP="00DD7890">
                      <w:pPr>
                        <w:pStyle w:val="Popis"/>
                        <w:ind w:firstLine="0"/>
                        <w:rPr>
                          <w:noProof/>
                          <w:sz w:val="24"/>
                        </w:rPr>
                      </w:pPr>
                      <w:r>
                        <w:t>Obrázok 9 Prihlásený lekárnik s vyhľadaným pacientom a vybraným receptom zo zoznamu</w:t>
                      </w:r>
                    </w:p>
                  </w:txbxContent>
                </v:textbox>
                <w10:wrap type="square"/>
              </v:shape>
            </w:pict>
          </mc:Fallback>
        </mc:AlternateContent>
      </w:r>
      <w:r w:rsidR="002A6261" w:rsidRPr="00853F3E">
        <w:rPr>
          <w:b/>
          <w:bCs/>
        </w:rPr>
        <w:t>Lekárnik</w:t>
      </w:r>
      <w:r w:rsidR="002A6261">
        <w:t xml:space="preserve"> zadá do poľa meno pacienta, ktorému chce vydať predpis a klikne na tlačidlo „</w:t>
      </w:r>
      <w:proofErr w:type="spellStart"/>
      <w:r w:rsidR="002A6261">
        <w:t>Najst</w:t>
      </w:r>
      <w:proofErr w:type="spellEnd"/>
      <w:r w:rsidR="002A6261">
        <w:t xml:space="preserve"> pacienta“. Ak </w:t>
      </w:r>
      <w:r w:rsidR="002A6261">
        <w:lastRenderedPageBreak/>
        <w:t>je pacient nájdený, vypíšu sa predpisy a do poľa „Akcie“ sa vypíše oznam. Ak sa pacient v evidencii nenachádza, vypíše sa do poľa „Akcie“ hlásenie.</w:t>
      </w:r>
      <w:r w:rsidR="002A6261" w:rsidRPr="002A6261">
        <w:rPr>
          <w:noProof/>
        </w:rPr>
        <w:t xml:space="preserve"> </w:t>
      </w:r>
    </w:p>
    <w:p w:rsidR="002A6261" w:rsidRDefault="002A6261" w:rsidP="00280DF3">
      <w:r>
        <w:t xml:space="preserve"> Následne zo zoznamu pacientových predpisov vyberie jeden predpis, ako je znázornené na </w:t>
      </w:r>
      <w:r w:rsidR="00DD7890">
        <w:t>O</w:t>
      </w:r>
      <w:r>
        <w:t>brázku</w:t>
      </w:r>
      <w:r w:rsidR="00DD7890">
        <w:t xml:space="preserve"> 9</w:t>
      </w:r>
      <w:r>
        <w:t>, a klikne na „</w:t>
      </w:r>
      <w:proofErr w:type="spellStart"/>
      <w:r>
        <w:t>Vydat</w:t>
      </w:r>
      <w:proofErr w:type="spellEnd"/>
      <w:r>
        <w:t xml:space="preserve"> liek“. Po vydaní lieku sa vypíše hlásenie. Lekárnik môže vydať tomu istému pacientovi aj ďalší liek, prípadne vyčistí polia kliknutím na tlačidlo „Novy pacient“ a postupuje rovnako ako je popísané vyššie pre nového pacienta.</w:t>
      </w:r>
    </w:p>
    <w:p w:rsidR="00DD7890" w:rsidRDefault="00DD7890" w:rsidP="00DD7890">
      <w:r>
        <w:rPr>
          <w:noProof/>
        </w:rPr>
        <mc:AlternateContent>
          <mc:Choice Requires="wps">
            <w:drawing>
              <wp:anchor distT="0" distB="0" distL="114300" distR="114300" simplePos="0" relativeHeight="251693056" behindDoc="0" locked="0" layoutInCell="1" allowOverlap="1" wp14:anchorId="01740634" wp14:editId="5B1EB163">
                <wp:simplePos x="0" y="0"/>
                <wp:positionH relativeFrom="column">
                  <wp:posOffset>-15875</wp:posOffset>
                </wp:positionH>
                <wp:positionV relativeFrom="paragraph">
                  <wp:posOffset>3989070</wp:posOffset>
                </wp:positionV>
                <wp:extent cx="5760720" cy="635"/>
                <wp:effectExtent l="0" t="0" r="0" b="0"/>
                <wp:wrapSquare wrapText="bothSides"/>
                <wp:docPr id="27" name="Textové pole 2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4197C" w:rsidRPr="00D81FFB" w:rsidRDefault="0074197C" w:rsidP="00DD7890">
                            <w:pPr>
                              <w:pStyle w:val="Popis"/>
                              <w:ind w:firstLine="0"/>
                              <w:rPr>
                                <w:noProof/>
                                <w:sz w:val="24"/>
                              </w:rPr>
                            </w:pPr>
                            <w:r>
                              <w:t>Obrázok 11 Prihlásený pacient s vypísanými zoznamami lekárov, predpisov a výmenných lístkov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40634" id="Textové pole 27" o:spid="_x0000_s1035" type="#_x0000_t202" style="position:absolute;left:0;text-align:left;margin-left:-1.25pt;margin-top:314.1pt;width:453.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" stroked="f">
                <v:textbox style="mso-fit-shape-to-text:t" inset="0,0,0,0">
                  <w:txbxContent>
                    <w:p w:rsidR="0074197C" w:rsidRPr="00D81FFB" w:rsidRDefault="0074197C" w:rsidP="00DD7890">
                      <w:pPr>
                        <w:pStyle w:val="Popis"/>
                        <w:ind w:firstLine="0"/>
                        <w:rPr>
                          <w:noProof/>
                          <w:sz w:val="24"/>
                        </w:rPr>
                      </w:pPr>
                      <w:r>
                        <w:t>Obrázok 11 Prihlásený pacient s vypísanými zoznamami lekárov, predpisov a výmenných lístkov</w:t>
                      </w:r>
                    </w:p>
                  </w:txbxContent>
                </v:textbox>
                <w10:wrap type="square"/>
              </v:shape>
            </w:pict>
          </mc:Fallback>
        </mc:AlternateContent>
      </w:r>
      <w:r>
        <w:rPr>
          <w:noProof/>
        </w:rPr>
        <w:drawing>
          <wp:anchor distT="0" distB="0" distL="114300" distR="114300" simplePos="0" relativeHeight="251668480" behindDoc="0" locked="0" layoutInCell="1" allowOverlap="1" wp14:anchorId="04509D24">
            <wp:simplePos x="0" y="0"/>
            <wp:positionH relativeFrom="column">
              <wp:posOffset>-15875</wp:posOffset>
            </wp:positionH>
            <wp:positionV relativeFrom="paragraph">
              <wp:posOffset>1481455</wp:posOffset>
            </wp:positionV>
            <wp:extent cx="5760720" cy="2450465"/>
            <wp:effectExtent l="0" t="0" r="0" b="6985"/>
            <wp:wrapSquare wrapText="bothSides"/>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450465"/>
                    </a:xfrm>
                    <a:prstGeom prst="rect">
                      <a:avLst/>
                    </a:prstGeom>
                  </pic:spPr>
                </pic:pic>
              </a:graphicData>
            </a:graphic>
          </wp:anchor>
        </w:drawing>
      </w:r>
      <w:r>
        <w:rPr>
          <w:noProof/>
        </w:rPr>
        <mc:AlternateContent>
          <mc:Choice Requires="wps">
            <w:drawing>
              <wp:anchor distT="0" distB="0" distL="114300" distR="114300" simplePos="0" relativeHeight="251691008" behindDoc="0" locked="0" layoutInCell="1" allowOverlap="1" wp14:anchorId="429017AC" wp14:editId="2CE8EFF0">
                <wp:simplePos x="0" y="0"/>
                <wp:positionH relativeFrom="column">
                  <wp:posOffset>-53975</wp:posOffset>
                </wp:positionH>
                <wp:positionV relativeFrom="paragraph">
                  <wp:posOffset>1224915</wp:posOffset>
                </wp:positionV>
                <wp:extent cx="1964690" cy="635"/>
                <wp:effectExtent l="0" t="0" r="0" b="0"/>
                <wp:wrapSquare wrapText="bothSides"/>
                <wp:docPr id="26" name="Textové pole 26"/>
                <wp:cNvGraphicFramePr/>
                <a:graphic xmlns:a="http://schemas.openxmlformats.org/drawingml/2006/main">
                  <a:graphicData uri="http://schemas.microsoft.com/office/word/2010/wordprocessingShape">
                    <wps:wsp>
                      <wps:cNvSpPr txBox="1"/>
                      <wps:spPr>
                        <a:xfrm>
                          <a:off x="0" y="0"/>
                          <a:ext cx="1964690" cy="635"/>
                        </a:xfrm>
                        <a:prstGeom prst="rect">
                          <a:avLst/>
                        </a:prstGeom>
                        <a:solidFill>
                          <a:prstClr val="white"/>
                        </a:solidFill>
                        <a:ln>
                          <a:noFill/>
                        </a:ln>
                      </wps:spPr>
                      <wps:txbx>
                        <w:txbxContent>
                          <w:p w:rsidR="0074197C" w:rsidRPr="00C82617" w:rsidRDefault="0074197C" w:rsidP="00DD7890">
                            <w:pPr>
                              <w:pStyle w:val="Popis"/>
                              <w:ind w:firstLine="0"/>
                              <w:rPr>
                                <w:noProof/>
                                <w:sz w:val="24"/>
                              </w:rPr>
                            </w:pPr>
                            <w:r>
                              <w:t>Obrázok 10 Prihlasovanie pacienta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017AC" id="Textové pole 26" o:spid="_x0000_s1036" type="#_x0000_t202" style="position:absolute;left:0;text-align:left;margin-left:-4.25pt;margin-top:96.45pt;width:154.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" stroked="f">
                <v:textbox style="mso-fit-shape-to-text:t" inset="0,0,0,0">
                  <w:txbxContent>
                    <w:p w:rsidR="0074197C" w:rsidRPr="00C82617" w:rsidRDefault="0074197C" w:rsidP="00DD7890">
                      <w:pPr>
                        <w:pStyle w:val="Popis"/>
                        <w:ind w:firstLine="0"/>
                        <w:rPr>
                          <w:noProof/>
                          <w:sz w:val="24"/>
                        </w:rPr>
                      </w:pPr>
                      <w:r>
                        <w:t>Obrázok 10 Prihlasovanie pacienta</w:t>
                      </w:r>
                    </w:p>
                  </w:txbxContent>
                </v:textbox>
                <w10:wrap type="square"/>
              </v:shape>
            </w:pict>
          </mc:Fallback>
        </mc:AlternateContent>
      </w:r>
      <w:r w:rsidR="002A6261">
        <w:rPr>
          <w:noProof/>
        </w:rPr>
        <w:drawing>
          <wp:anchor distT="0" distB="0" distL="114300" distR="114300" simplePos="0" relativeHeight="251667456" behindDoc="0" locked="0" layoutInCell="1" allowOverlap="1" wp14:anchorId="54F58DE8">
            <wp:simplePos x="0" y="0"/>
            <wp:positionH relativeFrom="column">
              <wp:posOffset>-53975</wp:posOffset>
            </wp:positionH>
            <wp:positionV relativeFrom="paragraph">
              <wp:posOffset>0</wp:posOffset>
            </wp:positionV>
            <wp:extent cx="1964690" cy="1167765"/>
            <wp:effectExtent l="0" t="0" r="0" b="0"/>
            <wp:wrapSquare wrapText="bothSides"/>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64690" cy="1167765"/>
                    </a:xfrm>
                    <a:prstGeom prst="rect">
                      <a:avLst/>
                    </a:prstGeom>
                  </pic:spPr>
                </pic:pic>
              </a:graphicData>
            </a:graphic>
            <wp14:sizeRelH relativeFrom="margin">
              <wp14:pctWidth>0</wp14:pctWidth>
            </wp14:sizeRelH>
            <wp14:sizeRelV relativeFrom="margin">
              <wp14:pctHeight>0</wp14:pctHeight>
            </wp14:sizeRelV>
          </wp:anchor>
        </w:drawing>
      </w:r>
      <w:r w:rsidR="002A6261">
        <w:t xml:space="preserve">Prihlásený </w:t>
      </w:r>
      <w:r w:rsidR="002A6261" w:rsidRPr="00853F3E">
        <w:rPr>
          <w:b/>
          <w:bCs/>
        </w:rPr>
        <w:t>pacient</w:t>
      </w:r>
      <w:r>
        <w:rPr>
          <w:b/>
          <w:bCs/>
        </w:rPr>
        <w:t xml:space="preserve"> </w:t>
      </w:r>
      <w:r>
        <w:t>(Obrázok 10, 11)</w:t>
      </w:r>
      <w:r w:rsidR="002A6261">
        <w:t xml:space="preserve">, ako je zobrazené na obrázku nižšie, vidí svoje osobné údaje a môže vypísať všetkých lekárov poisťovne, všetky svoje doposiaľ lekárnikom nevydané predpisy a všetky svoje dosiaľ nepoužité výmenné lístky. Do poľa </w:t>
      </w:r>
      <w:r>
        <w:t>pod tlačidlami</w:t>
      </w:r>
      <w:r w:rsidR="002A6261">
        <w:t xml:space="preserve"> sa píšu hlásenia o aktuálne vykonanej funkcionalite.</w:t>
      </w:r>
      <w:r>
        <w:t xml:space="preserve"> Vypisovanie predpisov je jednorazová akcia.</w:t>
      </w:r>
    </w:p>
    <w:p w:rsidR="00235F75" w:rsidRDefault="002A6261" w:rsidP="00235F75">
      <w:r>
        <w:t>Ak pacient ešte nie je registrovaný u všeobecného lekára, zaregistruje sa k ľubovoľnému  nich tak, že klikne na jeho meno v zozname v ktorom sú lekári vypísaní a klikne na tlačidlo „</w:t>
      </w:r>
      <w:proofErr w:type="spellStart"/>
      <w:r>
        <w:t>Zapisat</w:t>
      </w:r>
      <w:proofErr w:type="spellEnd"/>
      <w:r>
        <w:t xml:space="preserve"> sa k </w:t>
      </w:r>
      <w:proofErr w:type="spellStart"/>
      <w:r>
        <w:t>vybranemu</w:t>
      </w:r>
      <w:proofErr w:type="spellEnd"/>
      <w:r>
        <w:t xml:space="preserve"> </w:t>
      </w:r>
      <w:proofErr w:type="spellStart"/>
      <w:r>
        <w:t>lekarovi</w:t>
      </w:r>
      <w:proofErr w:type="spellEnd"/>
      <w:r>
        <w:t>“. Ak už všeobecného lekára má a pokúsi sa zapísať k inému všeobecnému lekárovi</w:t>
      </w:r>
      <w:r w:rsidR="00853F3E">
        <w:t>, hlásenie oznámi, že to nie je možné, pretože pacient môže navštevovať iba jedného všeobecného lekára.</w:t>
      </w:r>
    </w:p>
    <w:p w:rsidR="00235F75" w:rsidRDefault="00853F3E" w:rsidP="00235F75">
      <w:r>
        <w:t>Ak pacient má výmenný lístok k špecialistovi, vydaný obvodným lekárom, alebo iným špecialistom, môže sa zapísať k špecialistovi podľa špecializácie uvedenej na výmennom lístku. Zápis k vybranému špecializovanému lekárovi sa podarí iba ak má pacient príslušný výmenný lístok. Ak ho nemá, zápis sa nepodarí a vypíše sa hlásenie.</w:t>
      </w:r>
    </w:p>
    <w:p w:rsidR="00235F75" w:rsidRDefault="00235F75" w:rsidP="00235F75"/>
    <w:p w:rsidR="00235F75" w:rsidRDefault="00235F75" w:rsidP="00235F75"/>
    <w:p w:rsidR="00235F75" w:rsidRDefault="00235F75" w:rsidP="00235F75"/>
    <w:p w:rsidR="00235F75" w:rsidRDefault="00235F75" w:rsidP="00235F75"/>
    <w:p w:rsidR="0045176C" w:rsidRDefault="003B0D08" w:rsidP="0045176C">
      <w:r>
        <w:rPr>
          <w:noProof/>
        </w:rPr>
        <w:lastRenderedPageBreak/>
        <mc:AlternateContent>
          <mc:Choice Requires="wps">
            <w:drawing>
              <wp:anchor distT="0" distB="0" distL="114300" distR="114300" simplePos="0" relativeHeight="251695104" behindDoc="0" locked="0" layoutInCell="1" allowOverlap="1" wp14:anchorId="6D45434F" wp14:editId="15342896">
                <wp:simplePos x="0" y="0"/>
                <wp:positionH relativeFrom="column">
                  <wp:posOffset>-53975</wp:posOffset>
                </wp:positionH>
                <wp:positionV relativeFrom="paragraph">
                  <wp:posOffset>1224915</wp:posOffset>
                </wp:positionV>
                <wp:extent cx="1964690" cy="635"/>
                <wp:effectExtent l="0" t="0" r="0" b="0"/>
                <wp:wrapSquare wrapText="bothSides"/>
                <wp:docPr id="28" name="Textové pole 28"/>
                <wp:cNvGraphicFramePr/>
                <a:graphic xmlns:a="http://schemas.openxmlformats.org/drawingml/2006/main">
                  <a:graphicData uri="http://schemas.microsoft.com/office/word/2010/wordprocessingShape">
                    <wps:wsp>
                      <wps:cNvSpPr txBox="1"/>
                      <wps:spPr>
                        <a:xfrm>
                          <a:off x="0" y="0"/>
                          <a:ext cx="1964690" cy="635"/>
                        </a:xfrm>
                        <a:prstGeom prst="rect">
                          <a:avLst/>
                        </a:prstGeom>
                        <a:solidFill>
                          <a:prstClr val="white"/>
                        </a:solidFill>
                        <a:ln>
                          <a:noFill/>
                        </a:ln>
                      </wps:spPr>
                      <wps:txbx>
                        <w:txbxContent>
                          <w:p w:rsidR="0074197C" w:rsidRPr="002F147F" w:rsidRDefault="0074197C" w:rsidP="003B0D08">
                            <w:pPr>
                              <w:pStyle w:val="Popis"/>
                              <w:ind w:firstLine="0"/>
                              <w:rPr>
                                <w:noProof/>
                                <w:sz w:val="24"/>
                              </w:rPr>
                            </w:pPr>
                            <w:r>
                              <w:t>Obrázok 12 Otváranie okna registrácie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45434F" id="Textové pole 28" o:spid="_x0000_s1037" type="#_x0000_t202" style="position:absolute;left:0;text-align:left;margin-left:-4.25pt;margin-top:96.45pt;width:154.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" stroked="f">
                <v:textbox style="mso-fit-shape-to-text:t" inset="0,0,0,0">
                  <w:txbxContent>
                    <w:p w:rsidR="0074197C" w:rsidRPr="002F147F" w:rsidRDefault="0074197C" w:rsidP="003B0D08">
                      <w:pPr>
                        <w:pStyle w:val="Popis"/>
                        <w:ind w:firstLine="0"/>
                        <w:rPr>
                          <w:noProof/>
                          <w:sz w:val="24"/>
                        </w:rPr>
                      </w:pPr>
                      <w:r>
                        <w:t>Obrázok 12 Otváranie okna registrácie</w:t>
                      </w:r>
                    </w:p>
                  </w:txbxContent>
                </v:textbox>
                <w10:wrap type="square"/>
              </v:shape>
            </w:pict>
          </mc:Fallback>
        </mc:AlternateContent>
      </w:r>
      <w:r w:rsidR="00235F75">
        <w:rPr>
          <w:noProof/>
        </w:rPr>
        <w:drawing>
          <wp:anchor distT="0" distB="0" distL="114300" distR="114300" simplePos="0" relativeHeight="251669504" behindDoc="0" locked="0" layoutInCell="1" allowOverlap="1" wp14:anchorId="1653C97F">
            <wp:simplePos x="0" y="0"/>
            <wp:positionH relativeFrom="column">
              <wp:posOffset>-53975</wp:posOffset>
            </wp:positionH>
            <wp:positionV relativeFrom="paragraph">
              <wp:posOffset>0</wp:posOffset>
            </wp:positionV>
            <wp:extent cx="1964690" cy="1167765"/>
            <wp:effectExtent l="0" t="0" r="0" b="0"/>
            <wp:wrapSquare wrapText="bothSides"/>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4690" cy="11677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7152" behindDoc="0" locked="0" layoutInCell="1" allowOverlap="1" wp14:anchorId="1C38260D" wp14:editId="31189475">
                <wp:simplePos x="0" y="0"/>
                <wp:positionH relativeFrom="column">
                  <wp:posOffset>1999615</wp:posOffset>
                </wp:positionH>
                <wp:positionV relativeFrom="paragraph">
                  <wp:posOffset>3418840</wp:posOffset>
                </wp:positionV>
                <wp:extent cx="3707130" cy="635"/>
                <wp:effectExtent l="0" t="0" r="0" b="0"/>
                <wp:wrapSquare wrapText="bothSides"/>
                <wp:docPr id="29" name="Textové pole 29"/>
                <wp:cNvGraphicFramePr/>
                <a:graphic xmlns:a="http://schemas.openxmlformats.org/drawingml/2006/main">
                  <a:graphicData uri="http://schemas.microsoft.com/office/word/2010/wordprocessingShape">
                    <wps:wsp>
                      <wps:cNvSpPr txBox="1"/>
                      <wps:spPr>
                        <a:xfrm>
                          <a:off x="0" y="0"/>
                          <a:ext cx="3707130" cy="635"/>
                        </a:xfrm>
                        <a:prstGeom prst="rect">
                          <a:avLst/>
                        </a:prstGeom>
                        <a:solidFill>
                          <a:prstClr val="white"/>
                        </a:solidFill>
                        <a:ln>
                          <a:noFill/>
                        </a:ln>
                      </wps:spPr>
                      <wps:txbx>
                        <w:txbxContent>
                          <w:p w:rsidR="0074197C" w:rsidRPr="00B800BE" w:rsidRDefault="0074197C" w:rsidP="003B0D08">
                            <w:pPr>
                              <w:pStyle w:val="Popis"/>
                              <w:ind w:firstLine="0"/>
                              <w:rPr>
                                <w:noProof/>
                                <w:sz w:val="24"/>
                              </w:rPr>
                            </w:pPr>
                            <w:r>
                              <w:t>Obrázok 13 Okno registrácie nového pacienta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38260D" id="Textové pole 29" o:spid="_x0000_s1038" type="#_x0000_t202" style="position:absolute;left:0;text-align:left;margin-left:157.45pt;margin-top:269.2pt;width:291.9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" stroked="f">
                <v:textbox style="mso-fit-shape-to-text:t" inset="0,0,0,0">
                  <w:txbxContent>
                    <w:p w:rsidR="0074197C" w:rsidRPr="00B800BE" w:rsidRDefault="0074197C" w:rsidP="003B0D08">
                      <w:pPr>
                        <w:pStyle w:val="Popis"/>
                        <w:ind w:firstLine="0"/>
                        <w:rPr>
                          <w:noProof/>
                          <w:sz w:val="24"/>
                        </w:rPr>
                      </w:pPr>
                      <w:r>
                        <w:t>Obrázok 13 Okno registrácie nového pacienta</w:t>
                      </w:r>
                    </w:p>
                  </w:txbxContent>
                </v:textbox>
                <w10:wrap type="square"/>
              </v:shape>
            </w:pict>
          </mc:Fallback>
        </mc:AlternateContent>
      </w:r>
      <w:r w:rsidR="00235F75">
        <w:rPr>
          <w:noProof/>
        </w:rPr>
        <w:drawing>
          <wp:anchor distT="0" distB="0" distL="114300" distR="114300" simplePos="0" relativeHeight="251670528" behindDoc="0" locked="0" layoutInCell="1" allowOverlap="1" wp14:anchorId="2DB2CAD2">
            <wp:simplePos x="0" y="0"/>
            <wp:positionH relativeFrom="column">
              <wp:posOffset>1999615</wp:posOffset>
            </wp:positionH>
            <wp:positionV relativeFrom="paragraph">
              <wp:posOffset>0</wp:posOffset>
            </wp:positionV>
            <wp:extent cx="3707130" cy="3361690"/>
            <wp:effectExtent l="0" t="0" r="7620" b="0"/>
            <wp:wrapSquare wrapText="bothSides"/>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07130" cy="3361690"/>
                    </a:xfrm>
                    <a:prstGeom prst="rect">
                      <a:avLst/>
                    </a:prstGeom>
                  </pic:spPr>
                </pic:pic>
              </a:graphicData>
            </a:graphic>
            <wp14:sizeRelH relativeFrom="margin">
              <wp14:pctWidth>0</wp14:pctWidth>
            </wp14:sizeRelH>
            <wp14:sizeRelV relativeFrom="margin">
              <wp14:pctHeight>0</wp14:pctHeight>
            </wp14:sizeRelV>
          </wp:anchor>
        </w:drawing>
      </w:r>
      <w:r w:rsidR="0045176C">
        <w:t xml:space="preserve">Tlačidlom „Chcem sa </w:t>
      </w:r>
      <w:proofErr w:type="spellStart"/>
      <w:r w:rsidR="0045176C">
        <w:t>zaregistrovat</w:t>
      </w:r>
      <w:proofErr w:type="spellEnd"/>
      <w:r w:rsidR="0045176C">
        <w:t xml:space="preserve">“ je možné otvoriť okno registrácie pre nového pacienta. </w:t>
      </w:r>
      <w:r>
        <w:t xml:space="preserve">Obrázok </w:t>
      </w:r>
    </w:p>
    <w:p w:rsidR="00942D34" w:rsidRDefault="0045176C" w:rsidP="003B0D08">
      <w:r>
        <w:t>Po vyplnení všetkých políčok je možné sa zaregistrovať. Akonáhle j</w:t>
      </w:r>
      <w:r w:rsidR="003B0D08">
        <w:t>e</w:t>
      </w:r>
      <w:r>
        <w:t xml:space="preserve"> pacient registrovaný, môže sa prihlásiť v role pacienta, aby si vybral všeobecného lekára.</w:t>
      </w:r>
    </w:p>
    <w:tbl>
      <w:tblPr>
        <w:tblpPr w:leftFromText="141" w:rightFromText="141" w:vertAnchor="text" w:horzAnchor="margin" w:tblpY="207"/>
        <w:tblW w:w="8560" w:type="dxa"/>
        <w:tblCellMar>
          <w:left w:w="70" w:type="dxa"/>
          <w:right w:w="70" w:type="dxa"/>
        </w:tblCellMar>
        <w:tblLook w:val="04A0" w:firstRow="1" w:lastRow="0" w:firstColumn="1" w:lastColumn="0" w:noHBand="0" w:noVBand="1"/>
      </w:tblPr>
      <w:tblGrid>
        <w:gridCol w:w="2140"/>
        <w:gridCol w:w="2140"/>
        <w:gridCol w:w="2140"/>
        <w:gridCol w:w="2140"/>
      </w:tblGrid>
      <w:tr w:rsidR="003B0D08" w:rsidRPr="00464146" w:rsidTr="003B0D08">
        <w:trPr>
          <w:trHeight w:val="324"/>
        </w:trPr>
        <w:tc>
          <w:tcPr>
            <w:tcW w:w="21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b/>
                <w:bCs/>
                <w:color w:val="000000"/>
                <w:szCs w:val="24"/>
                <w:lang w:eastAsia="sk-SK"/>
              </w:rPr>
            </w:pPr>
            <w:r w:rsidRPr="00464146">
              <w:rPr>
                <w:rFonts w:eastAsia="Times New Roman" w:cs="Times New Roman"/>
                <w:b/>
                <w:bCs/>
                <w:color w:val="000000"/>
                <w:szCs w:val="24"/>
                <w:lang w:eastAsia="sk-SK"/>
              </w:rPr>
              <w:t>Rola</w:t>
            </w:r>
          </w:p>
        </w:tc>
        <w:tc>
          <w:tcPr>
            <w:tcW w:w="2140" w:type="dxa"/>
            <w:tcBorders>
              <w:top w:val="single" w:sz="8" w:space="0" w:color="auto"/>
              <w:left w:val="nil"/>
              <w:bottom w:val="single" w:sz="8"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b/>
                <w:bCs/>
                <w:color w:val="000000"/>
                <w:szCs w:val="24"/>
                <w:lang w:eastAsia="sk-SK"/>
              </w:rPr>
            </w:pPr>
            <w:r w:rsidRPr="00464146">
              <w:rPr>
                <w:rFonts w:eastAsia="Times New Roman" w:cs="Times New Roman"/>
                <w:b/>
                <w:bCs/>
                <w:color w:val="000000"/>
                <w:szCs w:val="24"/>
                <w:lang w:eastAsia="sk-SK"/>
              </w:rPr>
              <w:t>Meno</w:t>
            </w:r>
          </w:p>
        </w:tc>
        <w:tc>
          <w:tcPr>
            <w:tcW w:w="2140" w:type="dxa"/>
            <w:tcBorders>
              <w:top w:val="single" w:sz="8" w:space="0" w:color="auto"/>
              <w:left w:val="nil"/>
              <w:bottom w:val="single" w:sz="8"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b/>
                <w:bCs/>
                <w:color w:val="000000"/>
                <w:szCs w:val="24"/>
                <w:lang w:eastAsia="sk-SK"/>
              </w:rPr>
            </w:pPr>
            <w:r w:rsidRPr="00464146">
              <w:rPr>
                <w:rFonts w:eastAsia="Times New Roman" w:cs="Times New Roman"/>
                <w:b/>
                <w:bCs/>
                <w:color w:val="000000"/>
                <w:szCs w:val="24"/>
                <w:lang w:eastAsia="sk-SK"/>
              </w:rPr>
              <w:t>Prihlasovacie meno</w:t>
            </w:r>
          </w:p>
        </w:tc>
        <w:tc>
          <w:tcPr>
            <w:tcW w:w="2140" w:type="dxa"/>
            <w:tcBorders>
              <w:top w:val="single" w:sz="8" w:space="0" w:color="auto"/>
              <w:left w:val="nil"/>
              <w:bottom w:val="single" w:sz="8"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b/>
                <w:bCs/>
                <w:color w:val="000000"/>
                <w:szCs w:val="24"/>
                <w:lang w:eastAsia="sk-SK"/>
              </w:rPr>
            </w:pPr>
            <w:r w:rsidRPr="00464146">
              <w:rPr>
                <w:rFonts w:eastAsia="Times New Roman" w:cs="Times New Roman"/>
                <w:b/>
                <w:bCs/>
                <w:color w:val="000000"/>
                <w:szCs w:val="24"/>
                <w:lang w:eastAsia="sk-SK"/>
              </w:rPr>
              <w:t>Prihlasovacie heslo</w:t>
            </w:r>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Manažér poisťovne</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admin</w:t>
            </w:r>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123</w:t>
            </w:r>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xml:space="preserve">Dorota </w:t>
            </w:r>
            <w:proofErr w:type="spellStart"/>
            <w:r w:rsidRPr="00464146">
              <w:rPr>
                <w:rFonts w:eastAsia="Times New Roman" w:cs="Times New Roman"/>
                <w:color w:val="000000"/>
                <w:szCs w:val="24"/>
                <w:lang w:eastAsia="sk-SK"/>
              </w:rPr>
              <w:t>Chripkova</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d</w:t>
            </w:r>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Emilia</w:t>
            </w:r>
            <w:proofErr w:type="spellEnd"/>
            <w:r w:rsidRPr="00464146">
              <w:rPr>
                <w:rFonts w:eastAsia="Times New Roman" w:cs="Times New Roman"/>
                <w:color w:val="000000"/>
                <w:szCs w:val="24"/>
                <w:lang w:eastAsia="sk-SK"/>
              </w:rPr>
              <w:t xml:space="preserve"> </w:t>
            </w:r>
            <w:proofErr w:type="spellStart"/>
            <w:r w:rsidRPr="00464146">
              <w:rPr>
                <w:rFonts w:eastAsia="Times New Roman" w:cs="Times New Roman"/>
                <w:color w:val="000000"/>
                <w:szCs w:val="24"/>
                <w:lang w:eastAsia="sk-SK"/>
              </w:rPr>
              <w:t>Chripkova</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e</w:t>
            </w:r>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xml:space="preserve">Frederika </w:t>
            </w:r>
            <w:proofErr w:type="spellStart"/>
            <w:r w:rsidRPr="00464146">
              <w:rPr>
                <w:rFonts w:eastAsia="Times New Roman" w:cs="Times New Roman"/>
                <w:color w:val="000000"/>
                <w:szCs w:val="24"/>
                <w:lang w:eastAsia="sk-SK"/>
              </w:rPr>
              <w:t>Chripkova</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f</w:t>
            </w:r>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Gertruda</w:t>
            </w:r>
            <w:proofErr w:type="spellEnd"/>
            <w:r w:rsidRPr="00464146">
              <w:rPr>
                <w:rFonts w:eastAsia="Times New Roman" w:cs="Times New Roman"/>
                <w:color w:val="000000"/>
                <w:szCs w:val="24"/>
                <w:lang w:eastAsia="sk-SK"/>
              </w:rPr>
              <w:t xml:space="preserve"> </w:t>
            </w:r>
            <w:proofErr w:type="spellStart"/>
            <w:r w:rsidRPr="00464146">
              <w:rPr>
                <w:rFonts w:eastAsia="Times New Roman" w:cs="Times New Roman"/>
                <w:color w:val="000000"/>
                <w:szCs w:val="24"/>
                <w:lang w:eastAsia="sk-SK"/>
              </w:rPr>
              <w:t>Soplikova</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g</w:t>
            </w:r>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xml:space="preserve">Hyacinta </w:t>
            </w:r>
            <w:proofErr w:type="spellStart"/>
            <w:r w:rsidRPr="00464146">
              <w:rPr>
                <w:rFonts w:eastAsia="Times New Roman" w:cs="Times New Roman"/>
                <w:color w:val="000000"/>
                <w:szCs w:val="24"/>
                <w:lang w:eastAsia="sk-SK"/>
              </w:rPr>
              <w:t>Soplikova</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h</w:t>
            </w:r>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Ilona</w:t>
            </w:r>
            <w:proofErr w:type="spellEnd"/>
            <w:r w:rsidRPr="00464146">
              <w:rPr>
                <w:rFonts w:eastAsia="Times New Roman" w:cs="Times New Roman"/>
                <w:color w:val="000000"/>
                <w:szCs w:val="24"/>
                <w:lang w:eastAsia="sk-SK"/>
              </w:rPr>
              <w:t xml:space="preserve"> </w:t>
            </w:r>
            <w:proofErr w:type="spellStart"/>
            <w:r w:rsidRPr="00464146">
              <w:rPr>
                <w:rFonts w:eastAsia="Times New Roman" w:cs="Times New Roman"/>
                <w:color w:val="000000"/>
                <w:szCs w:val="24"/>
                <w:lang w:eastAsia="sk-SK"/>
              </w:rPr>
              <w:t>Soplikova</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i</w:t>
            </w:r>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Jan</w:t>
            </w:r>
            <w:proofErr w:type="spellEnd"/>
            <w:r w:rsidRPr="00464146">
              <w:rPr>
                <w:rFonts w:eastAsia="Times New Roman" w:cs="Times New Roman"/>
                <w:color w:val="000000"/>
                <w:szCs w:val="24"/>
                <w:lang w:eastAsia="sk-SK"/>
              </w:rPr>
              <w:t xml:space="preserve"> </w:t>
            </w:r>
            <w:proofErr w:type="spellStart"/>
            <w:r w:rsidRPr="00464146">
              <w:rPr>
                <w:rFonts w:eastAsia="Times New Roman" w:cs="Times New Roman"/>
                <w:color w:val="000000"/>
                <w:szCs w:val="24"/>
                <w:lang w:eastAsia="sk-SK"/>
              </w:rPr>
              <w:t>Poloslepy</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j</w:t>
            </w:r>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Kristian</w:t>
            </w:r>
            <w:proofErr w:type="spellEnd"/>
            <w:r w:rsidRPr="00464146">
              <w:rPr>
                <w:rFonts w:eastAsia="Times New Roman" w:cs="Times New Roman"/>
                <w:color w:val="000000"/>
                <w:szCs w:val="24"/>
                <w:lang w:eastAsia="sk-SK"/>
              </w:rPr>
              <w:t xml:space="preserve"> </w:t>
            </w:r>
            <w:proofErr w:type="spellStart"/>
            <w:r w:rsidRPr="00464146">
              <w:rPr>
                <w:rFonts w:eastAsia="Times New Roman" w:cs="Times New Roman"/>
                <w:color w:val="000000"/>
                <w:szCs w:val="24"/>
                <w:lang w:eastAsia="sk-SK"/>
              </w:rPr>
              <w:t>Poloslepy</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k</w:t>
            </w:r>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xml:space="preserve">Ladislav </w:t>
            </w:r>
            <w:proofErr w:type="spellStart"/>
            <w:r w:rsidRPr="00464146">
              <w:rPr>
                <w:rFonts w:eastAsia="Times New Roman" w:cs="Times New Roman"/>
                <w:color w:val="000000"/>
                <w:szCs w:val="24"/>
                <w:lang w:eastAsia="sk-SK"/>
              </w:rPr>
              <w:t>Poloslepy</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l</w:t>
            </w:r>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Maros</w:t>
            </w:r>
            <w:proofErr w:type="spellEnd"/>
            <w:r w:rsidRPr="00464146">
              <w:rPr>
                <w:rFonts w:eastAsia="Times New Roman" w:cs="Times New Roman"/>
                <w:color w:val="000000"/>
                <w:szCs w:val="24"/>
                <w:lang w:eastAsia="sk-SK"/>
              </w:rPr>
              <w:t xml:space="preserve"> Bolehlav</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m</w:t>
            </w:r>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Narcisa</w:t>
            </w:r>
            <w:proofErr w:type="spellEnd"/>
            <w:r w:rsidRPr="00464146">
              <w:rPr>
                <w:rFonts w:eastAsia="Times New Roman" w:cs="Times New Roman"/>
                <w:color w:val="000000"/>
                <w:szCs w:val="24"/>
                <w:lang w:eastAsia="sk-SK"/>
              </w:rPr>
              <w:t xml:space="preserve"> </w:t>
            </w:r>
            <w:proofErr w:type="spellStart"/>
            <w:r w:rsidRPr="00464146">
              <w:rPr>
                <w:rFonts w:eastAsia="Times New Roman" w:cs="Times New Roman"/>
                <w:color w:val="000000"/>
                <w:szCs w:val="24"/>
                <w:lang w:eastAsia="sk-SK"/>
              </w:rPr>
              <w:t>Bolehlavova</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n</w:t>
            </w:r>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Pacient</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Oktavian</w:t>
            </w:r>
            <w:proofErr w:type="spellEnd"/>
            <w:r w:rsidRPr="00464146">
              <w:rPr>
                <w:rFonts w:eastAsia="Times New Roman" w:cs="Times New Roman"/>
                <w:color w:val="000000"/>
                <w:szCs w:val="24"/>
                <w:lang w:eastAsia="sk-SK"/>
              </w:rPr>
              <w:t xml:space="preserve"> Bolehlav</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o</w:t>
            </w:r>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a</w:t>
            </w:r>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Všeobecný lekár</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arnost</w:t>
            </w:r>
            <w:proofErr w:type="spellEnd"/>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aaa</w:t>
            </w:r>
            <w:proofErr w:type="spellEnd"/>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Všeobecný lekár</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beata</w:t>
            </w:r>
            <w:proofErr w:type="spellEnd"/>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bbb</w:t>
            </w:r>
            <w:proofErr w:type="spellEnd"/>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Všeobecný lekár</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patrik</w:t>
            </w:r>
            <w:proofErr w:type="spellEnd"/>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ppp</w:t>
            </w:r>
            <w:proofErr w:type="spellEnd"/>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Špec</w:t>
            </w:r>
            <w:proofErr w:type="spellEnd"/>
            <w:r>
              <w:rPr>
                <w:rFonts w:eastAsia="Times New Roman" w:cs="Times New Roman"/>
                <w:color w:val="000000"/>
                <w:szCs w:val="24"/>
                <w:lang w:eastAsia="sk-SK"/>
              </w:rPr>
              <w:t>.</w:t>
            </w:r>
            <w:r w:rsidRPr="00464146">
              <w:rPr>
                <w:rFonts w:eastAsia="Times New Roman" w:cs="Times New Roman"/>
                <w:color w:val="000000"/>
                <w:szCs w:val="24"/>
                <w:lang w:eastAsia="sk-SK"/>
              </w:rPr>
              <w:t xml:space="preserve"> lekár</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cyril</w:t>
            </w:r>
            <w:proofErr w:type="spellEnd"/>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ccc</w:t>
            </w:r>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Špec</w:t>
            </w:r>
            <w:proofErr w:type="spellEnd"/>
            <w:r>
              <w:rPr>
                <w:rFonts w:eastAsia="Times New Roman" w:cs="Times New Roman"/>
                <w:color w:val="000000"/>
                <w:szCs w:val="24"/>
                <w:lang w:eastAsia="sk-SK"/>
              </w:rPr>
              <w:t>.</w:t>
            </w:r>
            <w:r w:rsidRPr="00464146">
              <w:rPr>
                <w:rFonts w:eastAsia="Times New Roman" w:cs="Times New Roman"/>
                <w:color w:val="000000"/>
                <w:szCs w:val="24"/>
                <w:lang w:eastAsia="sk-SK"/>
              </w:rPr>
              <w:t xml:space="preserve"> lekár</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zoltan</w:t>
            </w:r>
            <w:proofErr w:type="spellEnd"/>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zzz</w:t>
            </w:r>
            <w:proofErr w:type="spellEnd"/>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Špec</w:t>
            </w:r>
            <w:proofErr w:type="spellEnd"/>
            <w:r>
              <w:rPr>
                <w:rFonts w:eastAsia="Times New Roman" w:cs="Times New Roman"/>
                <w:color w:val="000000"/>
                <w:szCs w:val="24"/>
                <w:lang w:eastAsia="sk-SK"/>
              </w:rPr>
              <w:t>.</w:t>
            </w:r>
            <w:r w:rsidRPr="00464146">
              <w:rPr>
                <w:rFonts w:eastAsia="Times New Roman" w:cs="Times New Roman"/>
                <w:color w:val="000000"/>
                <w:szCs w:val="24"/>
                <w:lang w:eastAsia="sk-SK"/>
              </w:rPr>
              <w:t xml:space="preserve"> lekár</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quintilian</w:t>
            </w:r>
            <w:proofErr w:type="spellEnd"/>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qqq</w:t>
            </w:r>
            <w:proofErr w:type="spellEnd"/>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Špec</w:t>
            </w:r>
            <w:proofErr w:type="spellEnd"/>
            <w:r>
              <w:rPr>
                <w:rFonts w:eastAsia="Times New Roman" w:cs="Times New Roman"/>
                <w:color w:val="000000"/>
                <w:szCs w:val="24"/>
                <w:lang w:eastAsia="sk-SK"/>
              </w:rPr>
              <w:t>.</w:t>
            </w:r>
            <w:r w:rsidRPr="00464146">
              <w:rPr>
                <w:rFonts w:eastAsia="Times New Roman" w:cs="Times New Roman"/>
                <w:color w:val="000000"/>
                <w:szCs w:val="24"/>
                <w:lang w:eastAsia="sk-SK"/>
              </w:rPr>
              <w:t xml:space="preserve"> lekár</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renata</w:t>
            </w:r>
            <w:proofErr w:type="spellEnd"/>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rrr</w:t>
            </w:r>
            <w:proofErr w:type="spellEnd"/>
          </w:p>
        </w:tc>
      </w:tr>
      <w:tr w:rsidR="003B0D08" w:rsidRPr="00464146" w:rsidTr="003B0D08">
        <w:trPr>
          <w:trHeight w:val="312"/>
        </w:trPr>
        <w:tc>
          <w:tcPr>
            <w:tcW w:w="2140" w:type="dxa"/>
            <w:tcBorders>
              <w:top w:val="nil"/>
              <w:left w:val="single" w:sz="8" w:space="0" w:color="auto"/>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Lekárnik</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4"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tomas</w:t>
            </w:r>
            <w:proofErr w:type="spellEnd"/>
          </w:p>
        </w:tc>
        <w:tc>
          <w:tcPr>
            <w:tcW w:w="2140" w:type="dxa"/>
            <w:tcBorders>
              <w:top w:val="nil"/>
              <w:left w:val="nil"/>
              <w:bottom w:val="single" w:sz="4" w:space="0" w:color="auto"/>
              <w:right w:val="single" w:sz="8"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ttt</w:t>
            </w:r>
            <w:proofErr w:type="spellEnd"/>
          </w:p>
        </w:tc>
      </w:tr>
      <w:tr w:rsidR="003B0D08" w:rsidRPr="00464146" w:rsidTr="003B0D08">
        <w:trPr>
          <w:trHeight w:val="324"/>
        </w:trPr>
        <w:tc>
          <w:tcPr>
            <w:tcW w:w="2140" w:type="dxa"/>
            <w:tcBorders>
              <w:top w:val="nil"/>
              <w:left w:val="single" w:sz="8" w:space="0" w:color="auto"/>
              <w:bottom w:val="single" w:sz="8"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Lekárnik</w:t>
            </w:r>
          </w:p>
        </w:tc>
        <w:tc>
          <w:tcPr>
            <w:tcW w:w="2140" w:type="dxa"/>
            <w:tcBorders>
              <w:top w:val="nil"/>
              <w:left w:val="nil"/>
              <w:bottom w:val="single" w:sz="8"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r w:rsidRPr="00464146">
              <w:rPr>
                <w:rFonts w:eastAsia="Times New Roman" w:cs="Times New Roman"/>
                <w:color w:val="000000"/>
                <w:szCs w:val="24"/>
                <w:lang w:eastAsia="sk-SK"/>
              </w:rPr>
              <w:t> </w:t>
            </w:r>
          </w:p>
        </w:tc>
        <w:tc>
          <w:tcPr>
            <w:tcW w:w="2140" w:type="dxa"/>
            <w:tcBorders>
              <w:top w:val="nil"/>
              <w:left w:val="nil"/>
              <w:bottom w:val="single" w:sz="8" w:space="0" w:color="auto"/>
              <w:right w:val="single" w:sz="4" w:space="0" w:color="auto"/>
            </w:tcBorders>
            <w:shd w:val="clear" w:color="auto" w:fill="auto"/>
            <w:noWrap/>
            <w:vAlign w:val="bottom"/>
            <w:hideMark/>
          </w:tcPr>
          <w:p w:rsidR="003B0D08" w:rsidRPr="00464146" w:rsidRDefault="003B0D08" w:rsidP="003B0D08">
            <w:pPr>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ulrich</w:t>
            </w:r>
            <w:proofErr w:type="spellEnd"/>
          </w:p>
        </w:tc>
        <w:tc>
          <w:tcPr>
            <w:tcW w:w="2140" w:type="dxa"/>
            <w:tcBorders>
              <w:top w:val="nil"/>
              <w:left w:val="nil"/>
              <w:bottom w:val="single" w:sz="8" w:space="0" w:color="auto"/>
              <w:right w:val="single" w:sz="8" w:space="0" w:color="auto"/>
            </w:tcBorders>
            <w:shd w:val="clear" w:color="auto" w:fill="auto"/>
            <w:noWrap/>
            <w:vAlign w:val="bottom"/>
            <w:hideMark/>
          </w:tcPr>
          <w:p w:rsidR="003B0D08" w:rsidRPr="00464146" w:rsidRDefault="003B0D08" w:rsidP="003B0D08">
            <w:pPr>
              <w:keepNext/>
              <w:spacing w:after="0" w:line="240" w:lineRule="auto"/>
              <w:ind w:firstLine="0"/>
              <w:jc w:val="left"/>
              <w:rPr>
                <w:rFonts w:eastAsia="Times New Roman" w:cs="Times New Roman"/>
                <w:color w:val="000000"/>
                <w:szCs w:val="24"/>
                <w:lang w:eastAsia="sk-SK"/>
              </w:rPr>
            </w:pPr>
            <w:proofErr w:type="spellStart"/>
            <w:r w:rsidRPr="00464146">
              <w:rPr>
                <w:rFonts w:eastAsia="Times New Roman" w:cs="Times New Roman"/>
                <w:color w:val="000000"/>
                <w:szCs w:val="24"/>
                <w:lang w:eastAsia="sk-SK"/>
              </w:rPr>
              <w:t>uuu</w:t>
            </w:r>
            <w:proofErr w:type="spellEnd"/>
          </w:p>
        </w:tc>
      </w:tr>
    </w:tbl>
    <w:p w:rsidR="003B0D08" w:rsidRDefault="003B0D08" w:rsidP="003B0D08">
      <w:pPr>
        <w:pStyle w:val="Popis"/>
        <w:framePr w:w="8445" w:hSpace="142" w:wrap="around" w:vAnchor="text" w:hAnchor="page" w:x="1515" w:y="7986"/>
        <w:ind w:firstLine="0"/>
      </w:pPr>
      <w:r>
        <w:t xml:space="preserve">Tabuľka </w:t>
      </w:r>
      <w:fldSimple w:instr=" SEQ Tabuľka \* ARABIC ">
        <w:r>
          <w:rPr>
            <w:noProof/>
          </w:rPr>
          <w:t>1</w:t>
        </w:r>
      </w:fldSimple>
      <w:r>
        <w:t xml:space="preserve"> Prihlasovacie údaje do systému pre prednastavených používateľov. Nie sú tam uvedené mená iných používateľov, ako pacientov z dôvodu ich nepotrebnosti. Mená pacientov sú potrebné pre lekárnika, aby ich mohol vyhľadať v evidencii.</w:t>
      </w:r>
    </w:p>
    <w:p w:rsidR="00280DF3" w:rsidRDefault="00280DF3" w:rsidP="003B0D08">
      <w:pPr>
        <w:ind w:firstLine="0"/>
        <w:rPr>
          <w:rFonts w:cs="Times New Roman"/>
          <w:szCs w:val="24"/>
        </w:rPr>
      </w:pPr>
    </w:p>
    <w:p w:rsidR="0042006E" w:rsidRDefault="003B3AA8" w:rsidP="00BA535F">
      <w:pPr>
        <w:pStyle w:val="Nadpis2"/>
      </w:pPr>
      <w:bookmarkStart w:id="4" w:name="_Toc41214949"/>
      <w:r>
        <w:lastRenderedPageBreak/>
        <w:t>Aktuálna š</w:t>
      </w:r>
      <w:r w:rsidR="00BA535F" w:rsidRPr="00BA535F">
        <w:t>truktúru systému vo forme diagramu</w:t>
      </w:r>
      <w:bookmarkEnd w:id="4"/>
    </w:p>
    <w:p w:rsidR="00E629E8" w:rsidRPr="00E629E8" w:rsidRDefault="00E629E8" w:rsidP="00E629E8"/>
    <w:p w:rsidR="00BA535F" w:rsidRDefault="00BA535F" w:rsidP="0042006E">
      <w:pPr>
        <w:rPr>
          <w:i/>
          <w:iCs/>
        </w:rPr>
      </w:pPr>
      <w:proofErr w:type="spellStart"/>
      <w:r>
        <w:rPr>
          <w:i/>
          <w:iCs/>
        </w:rPr>
        <w:t>tba</w:t>
      </w:r>
      <w:proofErr w:type="spellEnd"/>
    </w:p>
    <w:p w:rsidR="00BA535F" w:rsidRDefault="00BA535F" w:rsidP="00BA535F">
      <w:pPr>
        <w:pStyle w:val="Nadpis2"/>
      </w:pPr>
      <w:bookmarkStart w:id="5" w:name="_Toc41214950"/>
      <w:r>
        <w:t>Plnenie hlavných kritérií</w:t>
      </w:r>
      <w:bookmarkEnd w:id="5"/>
    </w:p>
    <w:p w:rsidR="00E629E8" w:rsidRDefault="00E629E8" w:rsidP="00E629E8"/>
    <w:p w:rsidR="00B51A7E" w:rsidRDefault="00B51A7E" w:rsidP="00E629E8">
      <w:r>
        <w:t>Program je funkčný a vypracovaný pre verziu Java 8, tak ako bolo deklarovan</w:t>
      </w:r>
      <w:r w:rsidR="009306FE">
        <w:t>é</w:t>
      </w:r>
      <w:r>
        <w:t xml:space="preserve"> na webovej stránke predmetu. Funkčnosť programu bola niekoľkokrát prezentovaná aj na cvičeniach.</w:t>
      </w:r>
    </w:p>
    <w:p w:rsidR="00B51A7E" w:rsidRPr="00E629E8" w:rsidRDefault="00B51A7E" w:rsidP="00E629E8">
      <w:r>
        <w:t xml:space="preserve">Pre spustenie je programu je nevyhnuté mať ku kódu priložený aj súbor </w:t>
      </w:r>
      <w:proofErr w:type="spellStart"/>
      <w:r>
        <w:t>evidencia.out</w:t>
      </w:r>
      <w:proofErr w:type="spellEnd"/>
      <w:r>
        <w:t xml:space="preserve"> ktorý obsahuje prednastavené údaje o používateľoch.</w:t>
      </w:r>
    </w:p>
    <w:p w:rsidR="00BA535F" w:rsidRDefault="00E629E8" w:rsidP="00BA535F">
      <w:r>
        <w:t xml:space="preserve">Program je oproti </w:t>
      </w:r>
      <w:r w:rsidRPr="00E629E8">
        <w:rPr>
          <w:b/>
          <w:bCs/>
        </w:rPr>
        <w:t>zámeru projektu</w:t>
      </w:r>
      <w:r>
        <w:t xml:space="preserve"> zredukovaný, z dôvodu nepotrebnosti implementovať všetku opísanú funkcionalitu pre úspešné splnenie kritérií. SMS autentifikácia, vydávanie odporúčaní, či možnosť upravovať svoje osobné údaje boli z finálnej verzie projektu vypustené</w:t>
      </w:r>
      <w:r w:rsidR="009306FE">
        <w:t>, rovnako ako doplatky pacientov a preplácanie poisťovňou</w:t>
      </w:r>
      <w:r>
        <w:t>.</w:t>
      </w:r>
      <w:r w:rsidR="009306FE">
        <w:t xml:space="preserve"> Projekt v súčasnej podobe napĺňa kritériá a preto nebolo potrebné implementovať všetko v zámere projektu opísané. </w:t>
      </w:r>
    </w:p>
    <w:p w:rsidR="00E629E8" w:rsidRDefault="00E629E8" w:rsidP="00BA535F">
      <w:r>
        <w:t xml:space="preserve">Program obsahuje </w:t>
      </w:r>
      <w:r w:rsidRPr="00102E7A">
        <w:rPr>
          <w:b/>
          <w:bCs/>
        </w:rPr>
        <w:t>2 oddelené hierarchie dedenia</w:t>
      </w:r>
      <w:r>
        <w:t xml:space="preserve">. </w:t>
      </w:r>
      <w:r w:rsidR="003B3AA8">
        <w:t>Všeobecný lekár</w:t>
      </w:r>
      <w:r>
        <w:t xml:space="preserve"> je podtriedou triedy Lekárnik, pretože dedí základnú štruktúru agregovaných údajov. </w:t>
      </w:r>
      <w:r w:rsidR="003B3AA8">
        <w:t xml:space="preserve">Všeobecný lekár </w:t>
      </w:r>
      <w:r>
        <w:t xml:space="preserve">má oproti </w:t>
      </w:r>
      <w:r w:rsidR="00B80F20">
        <w:t>L</w:t>
      </w:r>
      <w:r>
        <w:t xml:space="preserve">ekárnikovi pridanú funkcionalitu a dokáže evidovať pacienta, vydávať výmenné lístky a predpisovať lieky. Špecializovaný lekár je podtriedou </w:t>
      </w:r>
      <w:r w:rsidR="003B3AA8">
        <w:t>Všeobecný lekár</w:t>
      </w:r>
      <w:r>
        <w:t xml:space="preserve">, dedí všetky jeho metódy, prekonáva metódu evidencie pacientov, pretože zatiaľ čo na navštívenie </w:t>
      </w:r>
      <w:r w:rsidR="003B3AA8">
        <w:t xml:space="preserve">Všeobecného lekára </w:t>
      </w:r>
      <w:r>
        <w:t>nie je potreba mať výmenný lístok, pre navštívenie Špecializovaného lekára je nevyhnutné disponovať výmenným lístkom ku konkrétnemu špecialistovi. Špecializovaný lekár tiež pridáva metódu na vytvorenie predpisu pre zdravotnícku pomôcku, ktorú nemôže predpísať Všeobecný lekár.</w:t>
      </w:r>
      <w:r w:rsidR="00E61DC3">
        <w:t xml:space="preserve"> </w:t>
      </w:r>
      <w:r w:rsidR="003B3AA8">
        <w:t>Všeobecní l</w:t>
      </w:r>
      <w:r w:rsidR="00E61DC3">
        <w:t xml:space="preserve">ekári a Špecializovaní lekári sú evidovaní v zozname Lekárov v Zdravotnej Poisťovni. Tu dochádza k polymorfizmu. Pri evidovaní nového pacienta pre nejakého Lekára zo zoznamu lekárov je volaná podľa typu lekára prekonaná, alebo pôvodná metóda evidencie. Špecializovaný lekár taktiež volá metódy svojho </w:t>
      </w:r>
      <w:proofErr w:type="spellStart"/>
      <w:r w:rsidR="00E61DC3">
        <w:t>nadtypu</w:t>
      </w:r>
      <w:proofErr w:type="spellEnd"/>
      <w:r w:rsidR="00E61DC3">
        <w:t>, najmä v GUI pri vypisovaní pacientov.</w:t>
      </w:r>
      <w:r w:rsidR="00B80F20">
        <w:t xml:space="preserve"> Opísaný príklad sa nachádza v súboroch </w:t>
      </w:r>
      <w:r w:rsidR="00B80F20" w:rsidRPr="00B80F20">
        <w:rPr>
          <w:i/>
          <w:iCs/>
        </w:rPr>
        <w:t>Lekarnik.java</w:t>
      </w:r>
      <w:r w:rsidR="00B80F20">
        <w:t xml:space="preserve">, </w:t>
      </w:r>
      <w:r w:rsidR="00B80F20" w:rsidRPr="00B80F20">
        <w:rPr>
          <w:i/>
          <w:iCs/>
        </w:rPr>
        <w:t>VseobecnyLekar.java</w:t>
      </w:r>
      <w:r w:rsidR="00B80F20">
        <w:t xml:space="preserve"> a </w:t>
      </w:r>
      <w:r w:rsidR="00B80F20" w:rsidRPr="00B80F20">
        <w:rPr>
          <w:i/>
          <w:iCs/>
        </w:rPr>
        <w:t>SpecializovanyLekar.java</w:t>
      </w:r>
      <w:r w:rsidR="00B80F20">
        <w:t xml:space="preserve">. </w:t>
      </w:r>
    </w:p>
    <w:p w:rsidR="00C552D4" w:rsidRDefault="00C552D4" w:rsidP="00BA535F">
      <w:r>
        <w:t xml:space="preserve">Ďalšia </w:t>
      </w:r>
      <w:r w:rsidRPr="00C552D4">
        <w:rPr>
          <w:b/>
          <w:bCs/>
        </w:rPr>
        <w:t>hierarchia dedenia</w:t>
      </w:r>
      <w:r>
        <w:t xml:space="preserve"> je dedenie Predpisu. </w:t>
      </w:r>
      <w:r w:rsidR="00102E7A">
        <w:t>Výmenný Lístok a Zdravotnícka pomôcka sú 2 na sebe nezávislé podtriedy Predpisu. Výmenný lístok pridáva oproti predpisu metódu na zistenie typu lekára, pre ktorého je určený. Zdravotnícka pomôcka v sebe okrem zdedených atribútov Predpisu drží aj typ zdravotníckej pomôcky a taktiež má metódu na jej zistenie. Pacient eviduje Predpisy a Zdravotnícke pomôck</w:t>
      </w:r>
      <w:r w:rsidR="00B80F20">
        <w:t>y</w:t>
      </w:r>
      <w:r w:rsidR="00102E7A">
        <w:t xml:space="preserve"> v jednom poli, z ktorého číta tieto záznamy, teda dochádza k rozdielnemu spôsobu výpisu predpisu</w:t>
      </w:r>
      <w:r>
        <w:t xml:space="preserve"> pre volanie prekonanej metódy</w:t>
      </w:r>
      <w:r w:rsidR="00102E7A">
        <w:t>, hoci sú držané spolu</w:t>
      </w:r>
      <w:r>
        <w:t>, v jednom poli</w:t>
      </w:r>
      <w:r w:rsidR="00B80F20">
        <w:t>, teda dochádza k polymorfnému správaniu</w:t>
      </w:r>
      <w:r w:rsidR="00102E7A">
        <w:t>.</w:t>
      </w:r>
      <w:r w:rsidR="00B80F20">
        <w:t xml:space="preserve"> Opísaný príklad sa nachádza v súboroch </w:t>
      </w:r>
      <w:r w:rsidR="00B80F20" w:rsidRPr="00B80F20">
        <w:rPr>
          <w:i/>
          <w:iCs/>
        </w:rPr>
        <w:t>Predpis.java</w:t>
      </w:r>
      <w:r w:rsidR="00B80F20">
        <w:t xml:space="preserve">, </w:t>
      </w:r>
      <w:r w:rsidR="00B80F20" w:rsidRPr="00B80F20">
        <w:rPr>
          <w:i/>
          <w:iCs/>
        </w:rPr>
        <w:t>Listok.java</w:t>
      </w:r>
      <w:r w:rsidR="00B80F20">
        <w:t xml:space="preserve"> a </w:t>
      </w:r>
      <w:r w:rsidR="00B80F20" w:rsidRPr="00B80F20">
        <w:rPr>
          <w:i/>
          <w:iCs/>
        </w:rPr>
        <w:t>ZdravotnickaPomocka.java</w:t>
      </w:r>
      <w:r w:rsidR="00B80F20">
        <w:t>.</w:t>
      </w:r>
    </w:p>
    <w:p w:rsidR="00C552D4" w:rsidRDefault="00C552D4" w:rsidP="00C552D4">
      <w:r>
        <w:t xml:space="preserve">V projekte nachádza niekoľko </w:t>
      </w:r>
      <w:r w:rsidRPr="00C552D4">
        <w:rPr>
          <w:b/>
          <w:bCs/>
        </w:rPr>
        <w:t>rozhraní</w:t>
      </w:r>
      <w:r>
        <w:t xml:space="preserve">. Všetky typy osôb používajú rozhrania predpisujúce metódy na zápis a vrátenie osobných a prihlasovacích údajov. Údaje o osobách, a osoby v rámci poisťovne sú </w:t>
      </w:r>
      <w:proofErr w:type="spellStart"/>
      <w:r w:rsidRPr="00B80F20">
        <w:rPr>
          <w:b/>
          <w:bCs/>
        </w:rPr>
        <w:t>zapúzdrené</w:t>
      </w:r>
      <w:proofErr w:type="spellEnd"/>
      <w:r>
        <w:t xml:space="preserve"> a </w:t>
      </w:r>
      <w:r w:rsidRPr="00B80F20">
        <w:t>agregované</w:t>
      </w:r>
      <w:r>
        <w:t xml:space="preserve">. </w:t>
      </w:r>
      <w:r w:rsidR="00B80F20">
        <w:t xml:space="preserve">Príklad rozhrania je napríklad </w:t>
      </w:r>
      <w:r w:rsidR="00B80F20">
        <w:lastRenderedPageBreak/>
        <w:t xml:space="preserve">uvedený v súbore </w:t>
      </w:r>
      <w:r w:rsidR="00B80F20" w:rsidRPr="00B80F20">
        <w:rPr>
          <w:i/>
          <w:iCs/>
        </w:rPr>
        <w:t>ZistiOsobneUdaje.java</w:t>
      </w:r>
      <w:r w:rsidR="00B80F20">
        <w:t xml:space="preserve">. Príklad </w:t>
      </w:r>
      <w:proofErr w:type="spellStart"/>
      <w:r w:rsidR="00B80F20">
        <w:t>zapúzdrenia</w:t>
      </w:r>
      <w:proofErr w:type="spellEnd"/>
      <w:r w:rsidR="00B80F20">
        <w:t xml:space="preserve"> a agregácie je uvedený v triede </w:t>
      </w:r>
      <w:r w:rsidR="00B80F20" w:rsidRPr="00B80F20">
        <w:rPr>
          <w:i/>
          <w:iCs/>
        </w:rPr>
        <w:t>Lekarnik.java</w:t>
      </w:r>
      <w:r w:rsidR="00B80F20">
        <w:t>.</w:t>
      </w:r>
    </w:p>
    <w:p w:rsidR="00B80F20" w:rsidRDefault="00B80F20" w:rsidP="00C552D4">
      <w:r>
        <w:t xml:space="preserve">V projekte sú používané výstižné názvy premenných, z ktorých implicitne vyplýva, čo zastávajú. Každá trieda a každá jej metóda je okomentovaná </w:t>
      </w:r>
      <w:proofErr w:type="spellStart"/>
      <w:r>
        <w:t>JavaDoc</w:t>
      </w:r>
      <w:proofErr w:type="spellEnd"/>
      <w:r>
        <w:t xml:space="preserve"> </w:t>
      </w:r>
      <w:r w:rsidRPr="00B80F20">
        <w:rPr>
          <w:b/>
          <w:bCs/>
        </w:rPr>
        <w:t>komentárom</w:t>
      </w:r>
      <w:r>
        <w:t>.</w:t>
      </w:r>
    </w:p>
    <w:p w:rsidR="00C552D4" w:rsidRDefault="00C552D4" w:rsidP="00BA535F">
      <w:r w:rsidRPr="00C552D4">
        <w:rPr>
          <w:b/>
          <w:bCs/>
        </w:rPr>
        <w:t>Aplikačná logika oddelená od GUI</w:t>
      </w:r>
      <w:r>
        <w:t xml:space="preserve"> – </w:t>
      </w:r>
      <w:r w:rsidR="00DA7532">
        <w:t>metódy aplikačnej logiky sa nachádzajú v triedach aplikačnej logiky</w:t>
      </w:r>
      <w:r>
        <w:t>.</w:t>
      </w:r>
      <w:r w:rsidR="00DA7532">
        <w:t xml:space="preserve"> V event </w:t>
      </w:r>
      <w:proofErr w:type="spellStart"/>
      <w:r w:rsidR="00DA7532">
        <w:t>hadleroch</w:t>
      </w:r>
      <w:proofErr w:type="spellEnd"/>
      <w:r w:rsidR="00DA7532">
        <w:t xml:space="preserve"> v triedach GUI sa nachádza iba potrebný kód pre GUI a prácu s jeho elementami.</w:t>
      </w:r>
    </w:p>
    <w:p w:rsidR="00C552D4" w:rsidRDefault="00C552D4" w:rsidP="00BA535F">
      <w:r>
        <w:t xml:space="preserve">Kód je organizovaný do 3 </w:t>
      </w:r>
      <w:r w:rsidRPr="00C552D4">
        <w:rPr>
          <w:b/>
          <w:bCs/>
        </w:rPr>
        <w:t>balíkov</w:t>
      </w:r>
      <w:r>
        <w:t>, podľa príslušnosti ku GUI, osobám alebo poisťovni.</w:t>
      </w:r>
    </w:p>
    <w:p w:rsidR="00E61DC3" w:rsidRDefault="00C552D4" w:rsidP="00BA535F">
      <w:r w:rsidRPr="00C552D4">
        <w:rPr>
          <w:b/>
          <w:bCs/>
        </w:rPr>
        <w:t>Dokumentácia</w:t>
      </w:r>
      <w:r>
        <w:t xml:space="preserve"> – </w:t>
      </w:r>
      <w:r w:rsidR="00DA7532">
        <w:t>tento dokument</w:t>
      </w:r>
      <w:r>
        <w:t>.</w:t>
      </w:r>
    </w:p>
    <w:p w:rsidR="00C552D4" w:rsidRDefault="00C552D4" w:rsidP="00BA535F">
      <w:proofErr w:type="spellStart"/>
      <w:r w:rsidRPr="00C552D4">
        <w:rPr>
          <w:b/>
          <w:bCs/>
        </w:rPr>
        <w:t>JavaDoc</w:t>
      </w:r>
      <w:proofErr w:type="spellEnd"/>
      <w:r>
        <w:t xml:space="preserve"> – </w:t>
      </w:r>
      <w:r w:rsidR="00DA7532">
        <w:t xml:space="preserve">Priložený v priečinku </w:t>
      </w:r>
      <w:proofErr w:type="spellStart"/>
      <w:r w:rsidR="00DA7532">
        <w:t>JavaDoc</w:t>
      </w:r>
      <w:proofErr w:type="spellEnd"/>
      <w:r>
        <w:t>.</w:t>
      </w:r>
    </w:p>
    <w:p w:rsidR="00E629E8" w:rsidRDefault="00E629E8" w:rsidP="00BA535F"/>
    <w:p w:rsidR="00BA535F" w:rsidRDefault="00BA535F" w:rsidP="00BA535F">
      <w:pPr>
        <w:pStyle w:val="Nadpis2"/>
      </w:pPr>
      <w:bookmarkStart w:id="6" w:name="_Toc41214951"/>
      <w:r>
        <w:t>Plnenie ďalších kritérií</w:t>
      </w:r>
      <w:bookmarkEnd w:id="6"/>
    </w:p>
    <w:p w:rsidR="009306FE" w:rsidRDefault="009306FE" w:rsidP="00C552D4"/>
    <w:p w:rsidR="00C552D4" w:rsidRPr="00C552D4" w:rsidRDefault="009306FE" w:rsidP="00C552D4">
      <w:r>
        <w:t>Celkovo bolo splnených 9 z ďalších kritérií.</w:t>
      </w:r>
      <w:r w:rsidR="0074197C">
        <w:t xml:space="preserve"> Vzhľadom na ich počet poskytujem ku každému uplatnenému kritériu odkaz na súbor, v ktorom je možno nájsť </w:t>
      </w:r>
      <w:proofErr w:type="spellStart"/>
      <w:r w:rsidR="0074197C">
        <w:t>implmentáciu</w:t>
      </w:r>
      <w:proofErr w:type="spellEnd"/>
      <w:r w:rsidR="0074197C">
        <w:t xml:space="preserve">. </w:t>
      </w:r>
    </w:p>
    <w:p w:rsidR="00C552D4" w:rsidRPr="008C3876" w:rsidRDefault="00C552D4" w:rsidP="008C3876">
      <w:pPr>
        <w:ind w:firstLine="708"/>
      </w:pPr>
      <w:r w:rsidRPr="00C552D4">
        <w:rPr>
          <w:b/>
          <w:bCs/>
        </w:rPr>
        <w:t>Použitie návrhových vzorov</w:t>
      </w:r>
      <w:r>
        <w:t xml:space="preserve"> – </w:t>
      </w:r>
      <w:r w:rsidR="00DC2A08">
        <w:t xml:space="preserve">Použitý návrhový vzor </w:t>
      </w:r>
      <w:proofErr w:type="spellStart"/>
      <w:r w:rsidR="00DC2A08">
        <w:t>Observer</w:t>
      </w:r>
      <w:proofErr w:type="spellEnd"/>
      <w:r w:rsidR="00DC2A08">
        <w:t xml:space="preserve"> pri výpise zoznamu Lekárov.</w:t>
      </w:r>
      <w:r w:rsidR="009306FE">
        <w:t xml:space="preserve"> Implementácia je analogická k implementácii vzoru </w:t>
      </w:r>
      <w:proofErr w:type="spellStart"/>
      <w:r w:rsidR="009306FE">
        <w:t>Observer</w:t>
      </w:r>
      <w:proofErr w:type="spellEnd"/>
      <w:r w:rsidR="009306FE">
        <w:t xml:space="preserve"> v Hre s Obrami a Rytiermi. V </w:t>
      </w:r>
      <w:r w:rsidR="009306FE">
        <w:rPr>
          <w:i/>
          <w:iCs/>
        </w:rPr>
        <w:t>ZdravotnaPoistovna.java</w:t>
      </w:r>
      <w:r w:rsidR="009306FE">
        <w:t xml:space="preserve"> sa nachádza zoznam lekárov a zoznam </w:t>
      </w:r>
      <w:proofErr w:type="spellStart"/>
      <w:r w:rsidR="009306FE">
        <w:t>sledovateľov</w:t>
      </w:r>
      <w:proofErr w:type="spellEnd"/>
      <w:r w:rsidR="009306FE">
        <w:t xml:space="preserve"> lekárov. </w:t>
      </w:r>
      <w:proofErr w:type="spellStart"/>
      <w:r w:rsidR="009306FE">
        <w:t>Sledovatelia</w:t>
      </w:r>
      <w:proofErr w:type="spellEnd"/>
      <w:r w:rsidR="009306FE">
        <w:t xml:space="preserve"> sú odtiaľto aj aktualizovan</w:t>
      </w:r>
      <w:r w:rsidR="008C3876">
        <w:t>í</w:t>
      </w:r>
      <w:r w:rsidR="009306FE">
        <w:t>.</w:t>
      </w:r>
      <w:r w:rsidR="008C3876">
        <w:t xml:space="preserve"> </w:t>
      </w:r>
      <w:proofErr w:type="spellStart"/>
      <w:r w:rsidR="008C3876">
        <w:t>Sledovateľom</w:t>
      </w:r>
      <w:proofErr w:type="spellEnd"/>
      <w:r w:rsidR="008C3876">
        <w:t xml:space="preserve"> zodpovedá rozhranie </w:t>
      </w:r>
      <w:r w:rsidR="008C3876">
        <w:rPr>
          <w:i/>
          <w:iCs/>
        </w:rPr>
        <w:t>SledovatelLekarov.java</w:t>
      </w:r>
      <w:r w:rsidR="008C3876">
        <w:t xml:space="preserve">. Element GUI profitujúci z implementácie návrhového vzoru </w:t>
      </w:r>
      <w:proofErr w:type="spellStart"/>
      <w:r w:rsidR="008C3876">
        <w:t>Observer</w:t>
      </w:r>
      <w:proofErr w:type="spellEnd"/>
      <w:r w:rsidR="008C3876">
        <w:t xml:space="preserve"> je vo </w:t>
      </w:r>
      <w:r w:rsidR="008C3876">
        <w:rPr>
          <w:i/>
          <w:iCs/>
        </w:rPr>
        <w:t>VypisLekarovGUI.java.</w:t>
      </w:r>
      <w:r w:rsidR="008C3876">
        <w:t xml:space="preserve"> V tomto </w:t>
      </w:r>
      <w:proofErr w:type="spellStart"/>
      <w:r w:rsidR="008C3876">
        <w:t>ListView</w:t>
      </w:r>
      <w:proofErr w:type="spellEnd"/>
      <w:r w:rsidR="008C3876">
        <w:t xml:space="preserve"> elemente sa udržiava aktuálny zoznam lekárov.</w:t>
      </w:r>
    </w:p>
    <w:p w:rsidR="00C552D4" w:rsidRPr="008C3876" w:rsidRDefault="00C552D4" w:rsidP="00DC2A08">
      <w:r w:rsidRPr="00C552D4">
        <w:rPr>
          <w:b/>
          <w:bCs/>
        </w:rPr>
        <w:t>Ošetrenie mimoriadnych stavov prostredníctvom vlastných výnimiek</w:t>
      </w:r>
      <w:r>
        <w:t xml:space="preserve"> – </w:t>
      </w:r>
      <w:r w:rsidR="00DC2A08">
        <w:t>Poisťovňa overuje prihlasovacie údaje, ak sa nenájde zhoda, metóda vyhodí výnimku, ktorá sa prejaví ako informačné okno.</w:t>
      </w:r>
      <w:r w:rsidR="008C3876">
        <w:t xml:space="preserve"> Výnimka sa nachádza v </w:t>
      </w:r>
      <w:r w:rsidR="008C3876" w:rsidRPr="008C3876">
        <w:rPr>
          <w:i/>
          <w:iCs/>
        </w:rPr>
        <w:t>NenajdenyUzivatelException.java</w:t>
      </w:r>
      <w:r w:rsidR="008C3876">
        <w:t xml:space="preserve">. Je vyhadzovaná napríklad metódou </w:t>
      </w:r>
      <w:proofErr w:type="spellStart"/>
      <w:r w:rsidR="008C3876" w:rsidRPr="008C3876">
        <w:rPr>
          <w:i/>
          <w:iCs/>
        </w:rPr>
        <w:t>autentifikaciaLekara</w:t>
      </w:r>
      <w:proofErr w:type="spellEnd"/>
      <w:r w:rsidR="008C3876">
        <w:t xml:space="preserve"> v </w:t>
      </w:r>
      <w:r w:rsidR="008C3876" w:rsidRPr="008C3876">
        <w:rPr>
          <w:i/>
          <w:iCs/>
        </w:rPr>
        <w:t>ZdravotnaPoistovna.java</w:t>
      </w:r>
      <w:r w:rsidR="008C3876">
        <w:t>. Zachytávaná je v </w:t>
      </w:r>
      <w:r w:rsidR="008C3876" w:rsidRPr="008C3876">
        <w:rPr>
          <w:i/>
          <w:iCs/>
        </w:rPr>
        <w:t>PrihlasovacieOknoGUI.java</w:t>
      </w:r>
      <w:r w:rsidR="008C3876">
        <w:t>, kde sa jej zachytenie prejaví vyhodením hlásenia s informáciou.</w:t>
      </w:r>
    </w:p>
    <w:p w:rsidR="00C552D4" w:rsidRDefault="00C552D4" w:rsidP="00DC2A08">
      <w:r w:rsidRPr="005A57CD">
        <w:rPr>
          <w:b/>
          <w:bCs/>
        </w:rPr>
        <w:t>Poskytnutie grafického používateľského rozhrania oddelene od aplikačnej logiky a s aspoň časťou spracovateľov udalostí (</w:t>
      </w:r>
      <w:proofErr w:type="spellStart"/>
      <w:r w:rsidRPr="005A57CD">
        <w:rPr>
          <w:b/>
          <w:bCs/>
        </w:rPr>
        <w:t>handlers</w:t>
      </w:r>
      <w:proofErr w:type="spellEnd"/>
      <w:r w:rsidRPr="005A57CD">
        <w:rPr>
          <w:b/>
          <w:bCs/>
        </w:rPr>
        <w:t>) vytvorenou manuálne</w:t>
      </w:r>
      <w:r>
        <w:t xml:space="preserve"> –</w:t>
      </w:r>
      <w:r w:rsidR="004B326E">
        <w:t xml:space="preserve"> </w:t>
      </w:r>
      <w:proofErr w:type="spellStart"/>
      <w:r>
        <w:t>handlery</w:t>
      </w:r>
      <w:proofErr w:type="spellEnd"/>
      <w:r>
        <w:t xml:space="preserve"> sú vytvorené manuálne všetky</w:t>
      </w:r>
      <w:r w:rsidR="004B326E">
        <w:t>, GUI je oddelené od AL</w:t>
      </w:r>
      <w:r w:rsidR="00DC2A08">
        <w:t>.</w:t>
      </w:r>
      <w:r w:rsidR="004B326E">
        <w:t xml:space="preserve"> Ráta sa ako splnenie 2 kritérií.</w:t>
      </w:r>
      <w:r w:rsidR="008C3876">
        <w:t xml:space="preserve"> GUI zodpovedajú všetky súbory v balíku nazvanom GUI. Názvy tried AI korešpondujú s názvami GUI a preto je možné ich ľahko nájsť. Napríklad </w:t>
      </w:r>
      <w:r w:rsidR="008C3876" w:rsidRPr="008C3876">
        <w:rPr>
          <w:i/>
          <w:iCs/>
        </w:rPr>
        <w:t>PrihlasenyLekarnikGUI.java</w:t>
      </w:r>
      <w:r w:rsidR="008C3876">
        <w:t xml:space="preserve"> je GUI zodpovedajúce </w:t>
      </w:r>
      <w:r w:rsidR="008C3876" w:rsidRPr="008C3876">
        <w:rPr>
          <w:i/>
          <w:iCs/>
        </w:rPr>
        <w:t>Lekarnik.java</w:t>
      </w:r>
      <w:r w:rsidR="008C3876">
        <w:t xml:space="preserve"> z balíka osoby.</w:t>
      </w:r>
    </w:p>
    <w:p w:rsidR="00BA535F" w:rsidRPr="006D2AD6" w:rsidRDefault="00C552D4" w:rsidP="00C552D4">
      <w:r w:rsidRPr="00DC2A08">
        <w:rPr>
          <w:b/>
          <w:bCs/>
        </w:rPr>
        <w:t xml:space="preserve">Použitie </w:t>
      </w:r>
      <w:proofErr w:type="spellStart"/>
      <w:r w:rsidRPr="00DC2A08">
        <w:rPr>
          <w:b/>
          <w:bCs/>
        </w:rPr>
        <w:t>serializácie</w:t>
      </w:r>
      <w:proofErr w:type="spellEnd"/>
      <w:r w:rsidR="005A57CD">
        <w:t xml:space="preserve"> – </w:t>
      </w:r>
      <w:r w:rsidR="00DC2A08">
        <w:t xml:space="preserve">Objekt poisťovne a jej agregované objekty sú </w:t>
      </w:r>
      <w:proofErr w:type="spellStart"/>
      <w:r w:rsidR="00DC2A08">
        <w:t>serializované</w:t>
      </w:r>
      <w:proofErr w:type="spellEnd"/>
      <w:r w:rsidR="00DC2A08">
        <w:t>.</w:t>
      </w:r>
      <w:r w:rsidR="008C3876">
        <w:t xml:space="preserve"> </w:t>
      </w:r>
      <w:proofErr w:type="spellStart"/>
      <w:r w:rsidR="008C3876">
        <w:t>Serializácia</w:t>
      </w:r>
      <w:proofErr w:type="spellEnd"/>
      <w:r w:rsidR="008C3876">
        <w:t xml:space="preserve"> je spúšťaná tlačidlom „</w:t>
      </w:r>
      <w:proofErr w:type="spellStart"/>
      <w:r w:rsidR="008C3876">
        <w:t>Ulozit</w:t>
      </w:r>
      <w:proofErr w:type="spellEnd"/>
      <w:r w:rsidR="008C3876">
        <w:t xml:space="preserve"> zmeny“, ktoré sa nachádza v</w:t>
      </w:r>
      <w:r w:rsidR="006D2AD6">
        <w:t xml:space="preserve"> oknách</w:t>
      </w:r>
      <w:r w:rsidR="008C3876">
        <w:t xml:space="preserve"> všetkých</w:t>
      </w:r>
      <w:r w:rsidR="006D2AD6">
        <w:t xml:space="preserve"> </w:t>
      </w:r>
      <w:r w:rsidR="008C3876">
        <w:t xml:space="preserve">prihlásených používateľov. </w:t>
      </w:r>
      <w:proofErr w:type="spellStart"/>
      <w:r w:rsidR="006D2AD6">
        <w:t>Serializácia</w:t>
      </w:r>
      <w:proofErr w:type="spellEnd"/>
      <w:r w:rsidR="006D2AD6">
        <w:t xml:space="preserve"> je implementovaná v </w:t>
      </w:r>
      <w:r w:rsidR="006D2AD6" w:rsidRPr="006D2AD6">
        <w:rPr>
          <w:i/>
          <w:iCs/>
        </w:rPr>
        <w:t>ZdravotnaPoistovna.java</w:t>
      </w:r>
      <w:r w:rsidR="006D2AD6">
        <w:t>.</w:t>
      </w:r>
    </w:p>
    <w:p w:rsidR="006148F8" w:rsidRPr="006148F8" w:rsidRDefault="006148F8" w:rsidP="006148F8">
      <w:r w:rsidRPr="006148F8">
        <w:rPr>
          <w:b/>
          <w:bCs/>
        </w:rPr>
        <w:lastRenderedPageBreak/>
        <w:t xml:space="preserve">Použitie </w:t>
      </w:r>
      <w:proofErr w:type="spellStart"/>
      <w:r w:rsidRPr="006148F8">
        <w:rPr>
          <w:b/>
          <w:bCs/>
        </w:rPr>
        <w:t>lambda</w:t>
      </w:r>
      <w:proofErr w:type="spellEnd"/>
      <w:r w:rsidRPr="006148F8">
        <w:rPr>
          <w:b/>
          <w:bCs/>
        </w:rPr>
        <w:t xml:space="preserve"> výrazov alebo referencií na metódy (</w:t>
      </w:r>
      <w:proofErr w:type="spellStart"/>
      <w:r w:rsidRPr="006148F8">
        <w:rPr>
          <w:b/>
          <w:bCs/>
        </w:rPr>
        <w:t>method</w:t>
      </w:r>
      <w:proofErr w:type="spellEnd"/>
      <w:r w:rsidRPr="006148F8">
        <w:rPr>
          <w:b/>
          <w:bCs/>
        </w:rPr>
        <w:t xml:space="preserve"> </w:t>
      </w:r>
      <w:proofErr w:type="spellStart"/>
      <w:r w:rsidRPr="006148F8">
        <w:rPr>
          <w:b/>
          <w:bCs/>
        </w:rPr>
        <w:t>references</w:t>
      </w:r>
      <w:proofErr w:type="spellEnd"/>
      <w:r w:rsidRPr="006148F8">
        <w:rPr>
          <w:b/>
          <w:bCs/>
        </w:rPr>
        <w:t>)</w:t>
      </w:r>
      <w:r>
        <w:t xml:space="preserve"> – vytvorené funkčné rozhranie </w:t>
      </w:r>
      <w:r w:rsidR="00124221" w:rsidRPr="00124221">
        <w:rPr>
          <w:i/>
          <w:iCs/>
        </w:rPr>
        <w:t>Sprava.java</w:t>
      </w:r>
      <w:r>
        <w:t>, ktorým sa v</w:t>
      </w:r>
      <w:r w:rsidR="00124221">
        <w:t> </w:t>
      </w:r>
      <w:r w:rsidR="00124221" w:rsidRPr="00124221">
        <w:rPr>
          <w:i/>
          <w:iCs/>
        </w:rPr>
        <w:t>Lekarnik.java</w:t>
      </w:r>
      <w:r>
        <w:t xml:space="preserve"> generujú správy pomocou </w:t>
      </w:r>
      <w:proofErr w:type="spellStart"/>
      <w:r>
        <w:t>lambda</w:t>
      </w:r>
      <w:proofErr w:type="spellEnd"/>
      <w:r>
        <w:t xml:space="preserve"> výrazov.</w:t>
      </w:r>
    </w:p>
    <w:p w:rsidR="00077A86" w:rsidRPr="00124221" w:rsidRDefault="00077A86" w:rsidP="00077A86">
      <w:r w:rsidRPr="00077A86">
        <w:rPr>
          <w:b/>
          <w:bCs/>
        </w:rPr>
        <w:t xml:space="preserve">Použitie implicitnej implementácie metód v rozhraniach (default </w:t>
      </w:r>
      <w:proofErr w:type="spellStart"/>
      <w:r w:rsidRPr="00077A86">
        <w:rPr>
          <w:b/>
          <w:bCs/>
        </w:rPr>
        <w:t>method</w:t>
      </w:r>
      <w:proofErr w:type="spellEnd"/>
      <w:r w:rsidRPr="00077A86">
        <w:rPr>
          <w:b/>
          <w:bCs/>
        </w:rPr>
        <w:t xml:space="preserve"> </w:t>
      </w:r>
      <w:proofErr w:type="spellStart"/>
      <w:r w:rsidRPr="00077A86">
        <w:rPr>
          <w:b/>
          <w:bCs/>
        </w:rPr>
        <w:t>implementation</w:t>
      </w:r>
      <w:proofErr w:type="spellEnd"/>
      <w:r w:rsidRPr="00077A86">
        <w:rPr>
          <w:b/>
          <w:bCs/>
        </w:rPr>
        <w:t>)</w:t>
      </w:r>
      <w:r>
        <w:t xml:space="preserve"> – rozhranie </w:t>
      </w:r>
      <w:r w:rsidRPr="00124221">
        <w:rPr>
          <w:i/>
          <w:iCs/>
        </w:rPr>
        <w:t>ZistiOsobneUdaje</w:t>
      </w:r>
      <w:r w:rsidR="00124221" w:rsidRPr="00124221">
        <w:rPr>
          <w:i/>
          <w:iCs/>
        </w:rPr>
        <w:t>.java</w:t>
      </w:r>
      <w:r>
        <w:t xml:space="preserve"> obsahuje default metódu na výpis všetkých údajov o prihlásenom používateľovi. Použitie </w:t>
      </w:r>
      <w:r w:rsidR="00124221">
        <w:t>je vidno</w:t>
      </w:r>
      <w:r>
        <w:t xml:space="preserve"> v GUI, pri prihlásení Lekára</w:t>
      </w:r>
      <w:r w:rsidR="00124221">
        <w:t>, kedy sa do poľa „Akcie“ vypíšu informácie o lekárovi</w:t>
      </w:r>
      <w:r>
        <w:t>.</w:t>
      </w:r>
      <w:r w:rsidR="00124221">
        <w:t xml:space="preserve"> Metóda je volaná z </w:t>
      </w:r>
      <w:r w:rsidR="00124221" w:rsidRPr="00124221">
        <w:rPr>
          <w:i/>
          <w:iCs/>
        </w:rPr>
        <w:t>LekarskeZaznamyGUI.java</w:t>
      </w:r>
      <w:r w:rsidR="00124221">
        <w:t>.</w:t>
      </w:r>
    </w:p>
    <w:p w:rsidR="00AE6D9E" w:rsidRDefault="00AE6D9E" w:rsidP="00AE6D9E">
      <w:r w:rsidRPr="00AE6D9E">
        <w:rPr>
          <w:b/>
          <w:bCs/>
        </w:rPr>
        <w:t>E</w:t>
      </w:r>
      <w:r w:rsidR="004B326E">
        <w:rPr>
          <w:b/>
          <w:bCs/>
        </w:rPr>
        <w:t>x</w:t>
      </w:r>
      <w:r w:rsidRPr="00AE6D9E">
        <w:rPr>
          <w:b/>
          <w:bCs/>
        </w:rPr>
        <w:t xml:space="preserve">plicitné použitie </w:t>
      </w:r>
      <w:proofErr w:type="spellStart"/>
      <w:r w:rsidRPr="00AE6D9E">
        <w:rPr>
          <w:b/>
          <w:bCs/>
        </w:rPr>
        <w:t>viacniťovosti</w:t>
      </w:r>
      <w:proofErr w:type="spellEnd"/>
      <w:r w:rsidRPr="00AE6D9E">
        <w:rPr>
          <w:b/>
          <w:bCs/>
        </w:rPr>
        <w:t xml:space="preserve"> (</w:t>
      </w:r>
      <w:proofErr w:type="spellStart"/>
      <w:r w:rsidRPr="00AE6D9E">
        <w:rPr>
          <w:b/>
          <w:bCs/>
        </w:rPr>
        <w:t>multithreading</w:t>
      </w:r>
      <w:proofErr w:type="spellEnd"/>
      <w:r w:rsidRPr="00AE6D9E">
        <w:rPr>
          <w:b/>
          <w:bCs/>
        </w:rPr>
        <w:t xml:space="preserve">) – spustenie vlastnej nite priamo alebo prostredníctvom API vyššej úrovne (trieda </w:t>
      </w:r>
      <w:proofErr w:type="spellStart"/>
      <w:r w:rsidRPr="00AE6D9E">
        <w:rPr>
          <w:b/>
          <w:bCs/>
        </w:rPr>
        <w:t>Task</w:t>
      </w:r>
      <w:proofErr w:type="spellEnd"/>
      <w:r w:rsidRPr="00AE6D9E">
        <w:rPr>
          <w:b/>
          <w:bCs/>
        </w:rPr>
        <w:t xml:space="preserve"> a pod.)</w:t>
      </w:r>
      <w:r>
        <w:t xml:space="preserve"> – použité n</w:t>
      </w:r>
      <w:r w:rsidR="007832FF">
        <w:t>a vypisovanie Predpisov v triede Pacient. V</w:t>
      </w:r>
      <w:r w:rsidR="00124221">
        <w:t xml:space="preserve"> súbore </w:t>
      </w:r>
      <w:r w:rsidR="00124221" w:rsidRPr="00124221">
        <w:rPr>
          <w:i/>
          <w:iCs/>
        </w:rPr>
        <w:t>Pacient.java</w:t>
      </w:r>
      <w:r w:rsidR="007832FF">
        <w:t xml:space="preserve"> v metóde </w:t>
      </w:r>
      <w:proofErr w:type="spellStart"/>
      <w:r w:rsidR="007832FF" w:rsidRPr="007832FF">
        <w:t>citajPredpisy</w:t>
      </w:r>
      <w:proofErr w:type="spellEnd"/>
      <w:r w:rsidR="007832FF">
        <w:t xml:space="preserve"> sa nachádza vnorená trieda ktorá beží v samostatnej niti a vypisuje predpisy. Zabezpečuje plynulý beh programu, ak je predpisov na vypísanie príliš veľa. Ak by v programe nebola a predpisov na vypísanie by bolo príliš veľa, GUI by zamrzlo, kým by sa všetky nevypísali. Takto sa dá s GUI plynule pracovať ďalej aj pri náročnom výpise. </w:t>
      </w:r>
    </w:p>
    <w:p w:rsidR="00C552D4" w:rsidRDefault="00AE6D9E" w:rsidP="00CE6546">
      <w:r w:rsidRPr="00AE6D9E">
        <w:rPr>
          <w:b/>
          <w:bCs/>
        </w:rPr>
        <w:t xml:space="preserve">Použitie </w:t>
      </w:r>
      <w:proofErr w:type="spellStart"/>
      <w:r w:rsidRPr="00AE6D9E">
        <w:rPr>
          <w:b/>
          <w:bCs/>
        </w:rPr>
        <w:t>vhniezdených</w:t>
      </w:r>
      <w:proofErr w:type="spellEnd"/>
      <w:r w:rsidRPr="00AE6D9E">
        <w:rPr>
          <w:b/>
          <w:bCs/>
        </w:rPr>
        <w:t xml:space="preserve"> tried a</w:t>
      </w:r>
      <w:r>
        <w:rPr>
          <w:b/>
          <w:bCs/>
        </w:rPr>
        <w:t> </w:t>
      </w:r>
      <w:r w:rsidRPr="00AE6D9E">
        <w:rPr>
          <w:b/>
          <w:bCs/>
        </w:rPr>
        <w:t>rozhraní</w:t>
      </w:r>
      <w:r>
        <w:t xml:space="preserve"> – </w:t>
      </w:r>
      <w:proofErr w:type="spellStart"/>
      <w:r>
        <w:t>vhniezdenie</w:t>
      </w:r>
      <w:proofErr w:type="spellEnd"/>
      <w:r>
        <w:t xml:space="preserve"> triedy s novou niťou, ktorá je popísaná v predchádzajúcom kritériu. </w:t>
      </w:r>
      <w:proofErr w:type="spellStart"/>
      <w:r>
        <w:t>Vhniezdená</w:t>
      </w:r>
      <w:proofErr w:type="spellEnd"/>
      <w:r>
        <w:t xml:space="preserve"> v</w:t>
      </w:r>
      <w:r w:rsidR="00CF6F0F">
        <w:t xml:space="preserve"> súbore </w:t>
      </w:r>
      <w:r w:rsidR="00CF6F0F">
        <w:rPr>
          <w:i/>
          <w:iCs/>
        </w:rPr>
        <w:t>Pacient.java</w:t>
      </w:r>
      <w:r>
        <w:t>.</w:t>
      </w:r>
    </w:p>
    <w:p w:rsidR="0074197C" w:rsidRDefault="0074197C" w:rsidP="00CE6546"/>
    <w:p w:rsidR="00BA535F" w:rsidRDefault="00BA535F" w:rsidP="00BA535F">
      <w:pPr>
        <w:pStyle w:val="Nadpis2"/>
      </w:pPr>
      <w:bookmarkStart w:id="7" w:name="_Toc41214952"/>
      <w:r>
        <w:t>Z</w:t>
      </w:r>
      <w:r w:rsidRPr="00BA535F">
        <w:t xml:space="preserve">oznam hlavných verzií programu odovzdaných do </w:t>
      </w:r>
      <w:proofErr w:type="spellStart"/>
      <w:r w:rsidRPr="00BA535F">
        <w:t>GitHub</w:t>
      </w:r>
      <w:bookmarkEnd w:id="7"/>
      <w:proofErr w:type="spellEnd"/>
    </w:p>
    <w:p w:rsidR="00E629E8" w:rsidRPr="00E629E8" w:rsidRDefault="00E629E8" w:rsidP="00E629E8"/>
    <w:p w:rsidR="00BA535F" w:rsidRDefault="0074197C" w:rsidP="00BA535F">
      <w:r>
        <w:t xml:space="preserve">Vzhľadom na to, že som </w:t>
      </w:r>
      <w:proofErr w:type="spellStart"/>
      <w:r>
        <w:t>commitoval</w:t>
      </w:r>
      <w:proofErr w:type="spellEnd"/>
      <w:r>
        <w:t xml:space="preserve"> po veľkých dávkach, </w:t>
      </w:r>
      <w:proofErr w:type="spellStart"/>
      <w:r>
        <w:t>commitov</w:t>
      </w:r>
      <w:proofErr w:type="spellEnd"/>
      <w:r>
        <w:t xml:space="preserve"> je pomerne málo, no rozsah vypracovaného projektu je adekvátny zadaniu aj Zámeru projektu. Takmer každá z verzii v </w:t>
      </w:r>
      <w:proofErr w:type="spellStart"/>
      <w:r>
        <w:t>GitHube</w:t>
      </w:r>
      <w:proofErr w:type="spellEnd"/>
      <w:r>
        <w:t xml:space="preserve"> je preto dôležitá a uvádzam ich tu všetky.</w:t>
      </w:r>
    </w:p>
    <w:p w:rsidR="0074197C" w:rsidRPr="0074197C" w:rsidRDefault="0074197C" w:rsidP="00BA535F">
      <w:bookmarkStart w:id="8" w:name="_GoBack"/>
      <w:bookmarkEnd w:id="8"/>
    </w:p>
    <w:p w:rsidR="00BA535F" w:rsidRPr="00BA535F" w:rsidRDefault="00BA535F" w:rsidP="00BA535F"/>
    <w:sectPr w:rsidR="00BA535F" w:rsidRPr="00BA535F">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E41" w:rsidRDefault="00567E41" w:rsidP="00E2401A">
      <w:pPr>
        <w:spacing w:after="0" w:line="240" w:lineRule="auto"/>
      </w:pPr>
      <w:r>
        <w:separator/>
      </w:r>
    </w:p>
  </w:endnote>
  <w:endnote w:type="continuationSeparator" w:id="0">
    <w:p w:rsidR="00567E41" w:rsidRDefault="00567E41" w:rsidP="00E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1002AFF" w:usb1="4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E41" w:rsidRDefault="00567E41" w:rsidP="00E2401A">
      <w:pPr>
        <w:spacing w:after="0" w:line="240" w:lineRule="auto"/>
      </w:pPr>
      <w:r>
        <w:separator/>
      </w:r>
    </w:p>
  </w:footnote>
  <w:footnote w:type="continuationSeparator" w:id="0">
    <w:p w:rsidR="00567E41" w:rsidRDefault="00567E41" w:rsidP="00E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97C" w:rsidRDefault="0074197C" w:rsidP="00E2401A">
    <w:pPr>
      <w:pStyle w:val="Hlavika"/>
      <w:ind w:firstLine="0"/>
      <w:rPr>
        <w:rFonts w:cs="Times New Roman"/>
        <w:sz w:val="20"/>
        <w:szCs w:val="20"/>
      </w:rPr>
    </w:pPr>
    <w:r w:rsidRPr="00E2401A">
      <w:rPr>
        <w:rFonts w:cs="Times New Roman"/>
        <w:sz w:val="20"/>
        <w:szCs w:val="20"/>
      </w:rPr>
      <w:t>Peter Smreček</w:t>
    </w:r>
    <w:r>
      <w:rPr>
        <w:rFonts w:cs="Times New Roman"/>
        <w:sz w:val="20"/>
        <w:szCs w:val="20"/>
      </w:rPr>
      <w:t xml:space="preserve">, AIS ID: </w:t>
    </w:r>
    <w:r w:rsidRPr="0042006E">
      <w:rPr>
        <w:rFonts w:cs="Times New Roman"/>
        <w:sz w:val="20"/>
        <w:szCs w:val="20"/>
      </w:rPr>
      <w:t>103130</w:t>
    </w:r>
    <w:r>
      <w:rPr>
        <w:rFonts w:cs="Times New Roman"/>
        <w:sz w:val="20"/>
        <w:szCs w:val="20"/>
      </w:rPr>
      <w:tab/>
    </w:r>
  </w:p>
  <w:p w:rsidR="0074197C" w:rsidRPr="00E2401A" w:rsidRDefault="0074197C" w:rsidP="00E2401A">
    <w:pPr>
      <w:pStyle w:val="Hlavika"/>
      <w:ind w:firstLine="0"/>
      <w:rPr>
        <w:rFonts w:cs="Times New Roman"/>
        <w:sz w:val="20"/>
        <w:szCs w:val="20"/>
      </w:rPr>
    </w:pPr>
    <w:r>
      <w:rPr>
        <w:rFonts w:cs="Times New Roman"/>
        <w:sz w:val="20"/>
        <w:szCs w:val="20"/>
      </w:rPr>
      <w:t>Cvičenie: Utorok 16:00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6E"/>
    <w:rsid w:val="00077A86"/>
    <w:rsid w:val="00087942"/>
    <w:rsid w:val="000D05E5"/>
    <w:rsid w:val="000D6D5F"/>
    <w:rsid w:val="00102E7A"/>
    <w:rsid w:val="00124221"/>
    <w:rsid w:val="00235F75"/>
    <w:rsid w:val="002439E4"/>
    <w:rsid w:val="00280DF3"/>
    <w:rsid w:val="002A6261"/>
    <w:rsid w:val="002D000C"/>
    <w:rsid w:val="00357C15"/>
    <w:rsid w:val="003B0D08"/>
    <w:rsid w:val="003B3AA8"/>
    <w:rsid w:val="003F5005"/>
    <w:rsid w:val="0042006E"/>
    <w:rsid w:val="004278B5"/>
    <w:rsid w:val="0045176C"/>
    <w:rsid w:val="00464146"/>
    <w:rsid w:val="004B326E"/>
    <w:rsid w:val="004D3710"/>
    <w:rsid w:val="004E4630"/>
    <w:rsid w:val="00567E41"/>
    <w:rsid w:val="00572A78"/>
    <w:rsid w:val="005A57CD"/>
    <w:rsid w:val="005F175E"/>
    <w:rsid w:val="006148F8"/>
    <w:rsid w:val="00692CD1"/>
    <w:rsid w:val="006D2AD6"/>
    <w:rsid w:val="0074197C"/>
    <w:rsid w:val="007832FF"/>
    <w:rsid w:val="0079551B"/>
    <w:rsid w:val="007C0F45"/>
    <w:rsid w:val="00826643"/>
    <w:rsid w:val="00853F3E"/>
    <w:rsid w:val="00856580"/>
    <w:rsid w:val="008C3876"/>
    <w:rsid w:val="009306FE"/>
    <w:rsid w:val="00942D34"/>
    <w:rsid w:val="009E0E41"/>
    <w:rsid w:val="009E3CFD"/>
    <w:rsid w:val="00A1798A"/>
    <w:rsid w:val="00A83678"/>
    <w:rsid w:val="00AE6D9E"/>
    <w:rsid w:val="00B51A7E"/>
    <w:rsid w:val="00B80F20"/>
    <w:rsid w:val="00BA535F"/>
    <w:rsid w:val="00C552D4"/>
    <w:rsid w:val="00CE6546"/>
    <w:rsid w:val="00CF6F0F"/>
    <w:rsid w:val="00DA7532"/>
    <w:rsid w:val="00DC2A08"/>
    <w:rsid w:val="00DD7890"/>
    <w:rsid w:val="00DE5FE3"/>
    <w:rsid w:val="00E2401A"/>
    <w:rsid w:val="00E61DC3"/>
    <w:rsid w:val="00E629E8"/>
    <w:rsid w:val="00F7244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C26F"/>
  <w15:chartTrackingRefBased/>
  <w15:docId w15:val="{80841252-101F-4135-BC59-505CE461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E2401A"/>
    <w:pPr>
      <w:ind w:firstLine="709"/>
      <w:jc w:val="both"/>
    </w:pPr>
    <w:rPr>
      <w:rFonts w:ascii="Times New Roman" w:hAnsi="Times New Roman"/>
      <w:sz w:val="24"/>
    </w:rPr>
  </w:style>
  <w:style w:type="paragraph" w:styleId="Nadpis1">
    <w:name w:val="heading 1"/>
    <w:basedOn w:val="Normlny"/>
    <w:next w:val="Normlny"/>
    <w:link w:val="Nadpis1Char"/>
    <w:uiPriority w:val="9"/>
    <w:qFormat/>
    <w:rsid w:val="00856580"/>
    <w:pPr>
      <w:keepNext/>
      <w:keepLines/>
      <w:spacing w:before="240" w:after="0"/>
      <w:jc w:val="center"/>
      <w:outlineLvl w:val="0"/>
    </w:pPr>
    <w:rPr>
      <w:rFonts w:eastAsiaTheme="majorEastAsia" w:cstheme="majorBidi"/>
      <w:sz w:val="36"/>
      <w:szCs w:val="32"/>
    </w:rPr>
  </w:style>
  <w:style w:type="paragraph" w:styleId="Nadpis2">
    <w:name w:val="heading 2"/>
    <w:basedOn w:val="Normlny"/>
    <w:next w:val="Normlny"/>
    <w:link w:val="Nadpis2Char"/>
    <w:uiPriority w:val="9"/>
    <w:unhideWhenUsed/>
    <w:qFormat/>
    <w:rsid w:val="00BA535F"/>
    <w:pPr>
      <w:keepNext/>
      <w:keepLines/>
      <w:spacing w:before="40" w:after="0"/>
      <w:outlineLvl w:val="1"/>
    </w:pPr>
    <w:rPr>
      <w:rFonts w:eastAsiaTheme="majorEastAsia" w:cstheme="majorBidi"/>
      <w:sz w:val="28"/>
      <w:szCs w:val="26"/>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E240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2401A"/>
  </w:style>
  <w:style w:type="paragraph" w:styleId="Pta">
    <w:name w:val="footer"/>
    <w:basedOn w:val="Normlny"/>
    <w:link w:val="PtaChar"/>
    <w:uiPriority w:val="99"/>
    <w:unhideWhenUsed/>
    <w:rsid w:val="00E2401A"/>
    <w:pPr>
      <w:tabs>
        <w:tab w:val="center" w:pos="4536"/>
        <w:tab w:val="right" w:pos="9072"/>
      </w:tabs>
      <w:spacing w:after="0" w:line="240" w:lineRule="auto"/>
    </w:pPr>
  </w:style>
  <w:style w:type="character" w:customStyle="1" w:styleId="PtaChar">
    <w:name w:val="Päta Char"/>
    <w:basedOn w:val="Predvolenpsmoodseku"/>
    <w:link w:val="Pta"/>
    <w:uiPriority w:val="99"/>
    <w:rsid w:val="00E2401A"/>
  </w:style>
  <w:style w:type="character" w:customStyle="1" w:styleId="Nadpis1Char">
    <w:name w:val="Nadpis 1 Char"/>
    <w:basedOn w:val="Predvolenpsmoodseku"/>
    <w:link w:val="Nadpis1"/>
    <w:uiPriority w:val="9"/>
    <w:rsid w:val="00856580"/>
    <w:rPr>
      <w:rFonts w:ascii="Times New Roman" w:eastAsiaTheme="majorEastAsia" w:hAnsi="Times New Roman" w:cstheme="majorBidi"/>
      <w:sz w:val="36"/>
      <w:szCs w:val="32"/>
    </w:rPr>
  </w:style>
  <w:style w:type="character" w:customStyle="1" w:styleId="Nadpis2Char">
    <w:name w:val="Nadpis 2 Char"/>
    <w:basedOn w:val="Predvolenpsmoodseku"/>
    <w:link w:val="Nadpis2"/>
    <w:uiPriority w:val="9"/>
    <w:rsid w:val="00BA535F"/>
    <w:rPr>
      <w:rFonts w:ascii="Times New Roman" w:eastAsiaTheme="majorEastAsia" w:hAnsi="Times New Roman" w:cstheme="majorBidi"/>
      <w:sz w:val="28"/>
      <w:szCs w:val="26"/>
    </w:rPr>
  </w:style>
  <w:style w:type="paragraph" w:styleId="Obsah1">
    <w:name w:val="toc 1"/>
    <w:basedOn w:val="Normlny"/>
    <w:next w:val="Normlny"/>
    <w:autoRedefine/>
    <w:uiPriority w:val="39"/>
    <w:unhideWhenUsed/>
    <w:rsid w:val="003F5005"/>
    <w:pPr>
      <w:spacing w:after="100"/>
    </w:pPr>
  </w:style>
  <w:style w:type="paragraph" w:styleId="Obsah2">
    <w:name w:val="toc 2"/>
    <w:basedOn w:val="Normlny"/>
    <w:next w:val="Normlny"/>
    <w:autoRedefine/>
    <w:uiPriority w:val="39"/>
    <w:unhideWhenUsed/>
    <w:rsid w:val="003F5005"/>
    <w:pPr>
      <w:spacing w:after="100"/>
      <w:ind w:left="240"/>
    </w:pPr>
  </w:style>
  <w:style w:type="character" w:styleId="Hypertextovprepojenie">
    <w:name w:val="Hyperlink"/>
    <w:basedOn w:val="Predvolenpsmoodseku"/>
    <w:uiPriority w:val="99"/>
    <w:unhideWhenUsed/>
    <w:rsid w:val="003F5005"/>
    <w:rPr>
      <w:color w:val="0563C1" w:themeColor="hyperlink"/>
      <w:u w:val="single"/>
    </w:rPr>
  </w:style>
  <w:style w:type="paragraph" w:styleId="Popis">
    <w:name w:val="caption"/>
    <w:basedOn w:val="Normlny"/>
    <w:next w:val="Normlny"/>
    <w:uiPriority w:val="35"/>
    <w:unhideWhenUsed/>
    <w:qFormat/>
    <w:rsid w:val="004517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92266">
      <w:bodyDiv w:val="1"/>
      <w:marLeft w:val="0"/>
      <w:marRight w:val="0"/>
      <w:marTop w:val="0"/>
      <w:marBottom w:val="0"/>
      <w:divBdr>
        <w:top w:val="none" w:sz="0" w:space="0" w:color="auto"/>
        <w:left w:val="none" w:sz="0" w:space="0" w:color="auto"/>
        <w:bottom w:val="none" w:sz="0" w:space="0" w:color="auto"/>
        <w:right w:val="none" w:sz="0" w:space="0" w:color="auto"/>
      </w:divBdr>
    </w:div>
    <w:div w:id="115660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Smrecek\Documents\Vlastn&#233;%20&#353;abl&#243;ny%20bal&#237;ka%20Office\&#352;abl&#243;na%20na%20odovzd&#225;vanie%20dokumentov.dotx"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831D9-7BBA-4BB2-954A-90302FE9D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Šablóna na odovzdávanie dokumentov.dotx</Template>
  <TotalTime>814</TotalTime>
  <Pages>8</Pages>
  <Words>2163</Words>
  <Characters>12331</Characters>
  <Application>Microsoft Office Word</Application>
  <DocSecurity>0</DocSecurity>
  <Lines>102</Lines>
  <Paragraphs>28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Smreček</dc:creator>
  <cp:keywords/>
  <dc:description/>
  <cp:lastModifiedBy>Peter Smreček</cp:lastModifiedBy>
  <cp:revision>29</cp:revision>
  <dcterms:created xsi:type="dcterms:W3CDTF">2020-05-05T10:14:00Z</dcterms:created>
  <dcterms:modified xsi:type="dcterms:W3CDTF">2020-05-24T12:33:00Z</dcterms:modified>
</cp:coreProperties>
</file>